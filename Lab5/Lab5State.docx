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205679" w14:textId="12A0DA0D" w:rsidR="00BA5448" w:rsidRDefault="007B7583" w:rsidP="00BA5448">
      <w:pPr>
        <w:pStyle w:val="T1"/>
        <w:pBdr>
          <w:top w:val="none" w:sz="0" w:space="0" w:color="auto"/>
          <w:left w:val="none" w:sz="0" w:space="0" w:color="auto"/>
          <w:bottom w:val="none" w:sz="0" w:space="0" w:color="auto"/>
          <w:right w:val="none" w:sz="0" w:space="0" w:color="auto"/>
        </w:pBdr>
        <w:jc w:val="left"/>
      </w:pPr>
      <w:r>
        <w:t>SER422 Spring 2016 Lab5</w:t>
      </w:r>
      <w:r>
        <w:br/>
        <w:t>Assigned 4/11/16, due 4/20</w:t>
      </w:r>
      <w:r w:rsidR="0080785C">
        <w:t>/16</w:t>
      </w:r>
      <w:r w:rsidR="00EE5776">
        <w:t xml:space="preserve"> at 11:59:00</w:t>
      </w:r>
      <w:r w:rsidR="00BA5448">
        <w:t xml:space="preserve">pm via submission to </w:t>
      </w:r>
      <w:r w:rsidR="00EE5776">
        <w:t>Blackboard</w:t>
      </w:r>
    </w:p>
    <w:p w14:paraId="4FA2172E" w14:textId="77777777" w:rsidR="00165DAD" w:rsidRDefault="00165DAD" w:rsidP="00BA5448">
      <w:pPr>
        <w:spacing w:before="0" w:line="240" w:lineRule="auto"/>
      </w:pPr>
    </w:p>
    <w:p w14:paraId="18601488" w14:textId="68B55222" w:rsidR="00165DAD" w:rsidRDefault="005F608A" w:rsidP="00BA5448">
      <w:pPr>
        <w:spacing w:before="0" w:line="240" w:lineRule="auto"/>
      </w:pPr>
      <w:r>
        <w:t xml:space="preserve">In this lab you are </w:t>
      </w:r>
      <w:r w:rsidR="00D91202">
        <w:t>required to complete</w:t>
      </w:r>
      <w:r>
        <w:t xml:space="preserve"> 2</w:t>
      </w:r>
      <w:r w:rsidR="00165DAD">
        <w:t xml:space="preserve"> tasks. The first </w:t>
      </w:r>
      <w:r>
        <w:t xml:space="preserve">asks you to add simple </w:t>
      </w:r>
      <w:proofErr w:type="spellStart"/>
      <w:r>
        <w:t>stateful</w:t>
      </w:r>
      <w:proofErr w:type="spellEnd"/>
      <w:r>
        <w:t xml:space="preserve"> behavior</w:t>
      </w:r>
      <w:r w:rsidR="007B7583">
        <w:t xml:space="preserve"> to Lab 4</w:t>
      </w:r>
      <w:r>
        <w:t>.</w:t>
      </w:r>
      <w:r w:rsidR="007B7583">
        <w:t xml:space="preserve"> The 2</w:t>
      </w:r>
      <w:r w:rsidR="007B7583" w:rsidRPr="007B7583">
        <w:rPr>
          <w:vertAlign w:val="superscript"/>
        </w:rPr>
        <w:t>nd</w:t>
      </w:r>
      <w:r w:rsidR="007B7583">
        <w:t xml:space="preserve"> asks you to incorporate persistence using the </w:t>
      </w:r>
      <w:proofErr w:type="spellStart"/>
      <w:r w:rsidR="007B7583">
        <w:t>fs</w:t>
      </w:r>
      <w:proofErr w:type="spellEnd"/>
      <w:r w:rsidR="007B7583">
        <w:t xml:space="preserve"> module. Extra credit is offered for a 2</w:t>
      </w:r>
      <w:r w:rsidR="007B7583" w:rsidRPr="007B7583">
        <w:rPr>
          <w:vertAlign w:val="superscript"/>
        </w:rPr>
        <w:t>nd</w:t>
      </w:r>
      <w:r w:rsidR="007B7583">
        <w:t xml:space="preserve"> implementation of Task 2 using </w:t>
      </w:r>
      <w:proofErr w:type="spellStart"/>
      <w:r w:rsidR="007B7583">
        <w:t>MongoDB</w:t>
      </w:r>
      <w:proofErr w:type="spellEnd"/>
      <w:r w:rsidR="007B7583">
        <w:t>.</w:t>
      </w:r>
    </w:p>
    <w:p w14:paraId="3501B380" w14:textId="77777777" w:rsidR="00D42174" w:rsidRDefault="00D42174" w:rsidP="00BA5448">
      <w:pPr>
        <w:spacing w:before="0" w:line="240" w:lineRule="auto"/>
      </w:pPr>
    </w:p>
    <w:p w14:paraId="236F0E05" w14:textId="77777777" w:rsidR="00D42174" w:rsidRDefault="00D42174" w:rsidP="00D42174">
      <w:pPr>
        <w:spacing w:line="240" w:lineRule="auto"/>
      </w:pPr>
      <w:r>
        <w:rPr>
          <w:b/>
          <w:u w:val="single"/>
        </w:rPr>
        <w:t>Submission:</w:t>
      </w:r>
    </w:p>
    <w:p w14:paraId="7679A6F6" w14:textId="21B2FAAA" w:rsidR="00D42174" w:rsidRDefault="00D42174" w:rsidP="00D42174">
      <w:pPr>
        <w:spacing w:line="240" w:lineRule="auto"/>
      </w:pPr>
      <w:r>
        <w:t>For submission, you should submit to Blackb</w:t>
      </w:r>
      <w:r w:rsidR="007B7583">
        <w:t xml:space="preserve">oard a single </w:t>
      </w:r>
      <w:proofErr w:type="spellStart"/>
      <w:r w:rsidR="007B7583">
        <w:t>zipfile</w:t>
      </w:r>
      <w:proofErr w:type="spellEnd"/>
      <w:r w:rsidR="007B7583">
        <w:t xml:space="preserve"> named lab5</w:t>
      </w:r>
      <w:r>
        <w:t xml:space="preserve">_&lt;asurite1&gt;.zip (or .jar) that has within it 2 </w:t>
      </w:r>
      <w:r w:rsidR="007B7583">
        <w:t>(or 3) zip files (one for each task</w:t>
      </w:r>
      <w:r>
        <w:t>).</w:t>
      </w:r>
    </w:p>
    <w:p w14:paraId="1D500F7E" w14:textId="23E4B1EA" w:rsidR="00D42174" w:rsidRDefault="001F76FB" w:rsidP="00D42174">
      <w:pPr>
        <w:pStyle w:val="ListParagraph"/>
        <w:numPr>
          <w:ilvl w:val="0"/>
          <w:numId w:val="7"/>
        </w:numPr>
        <w:spacing w:line="240" w:lineRule="auto"/>
      </w:pPr>
      <w:r>
        <w:t>Please have your web server process listen on port 8081</w:t>
      </w:r>
    </w:p>
    <w:p w14:paraId="3900708F" w14:textId="77777777" w:rsidR="00BA5448" w:rsidRDefault="00BA5448" w:rsidP="00BA5448">
      <w:pPr>
        <w:spacing w:before="0" w:line="240" w:lineRule="auto"/>
      </w:pPr>
    </w:p>
    <w:p w14:paraId="60EAFEE8" w14:textId="13344E82" w:rsidR="00BA5448" w:rsidRPr="00402890" w:rsidRDefault="00BA5448" w:rsidP="00BA5448">
      <w:pPr>
        <w:rPr>
          <w:b/>
          <w:u w:val="single"/>
        </w:rPr>
      </w:pPr>
      <w:r>
        <w:rPr>
          <w:b/>
          <w:u w:val="single"/>
        </w:rPr>
        <w:t xml:space="preserve">Task 1: </w:t>
      </w:r>
      <w:r w:rsidR="005F608A">
        <w:rPr>
          <w:b/>
          <w:u w:val="single"/>
        </w:rPr>
        <w:t xml:space="preserve">Simple </w:t>
      </w:r>
      <w:r w:rsidR="001F76FB">
        <w:rPr>
          <w:b/>
          <w:u w:val="single"/>
        </w:rPr>
        <w:t>state functionality (7</w:t>
      </w:r>
      <w:r w:rsidR="00165DAD">
        <w:rPr>
          <w:b/>
          <w:u w:val="single"/>
        </w:rPr>
        <w:t>0%</w:t>
      </w:r>
      <w:r>
        <w:rPr>
          <w:b/>
          <w:u w:val="single"/>
        </w:rPr>
        <w:t>)</w:t>
      </w:r>
    </w:p>
    <w:p w14:paraId="40EBCE12" w14:textId="626484E9" w:rsidR="00BA5448" w:rsidRDefault="00DB0806" w:rsidP="00BA5448">
      <w:r>
        <w:t>Using your previous lab (Lab 4 in Node), implement the same features from Task 2 of Lab 2 using Node:</w:t>
      </w:r>
    </w:p>
    <w:p w14:paraId="314D5F88" w14:textId="4AD2BA9D" w:rsidR="00D0297A" w:rsidRDefault="00DB0806" w:rsidP="00BA5448">
      <w:pPr>
        <w:spacing w:line="240" w:lineRule="auto"/>
      </w:pPr>
      <w:r>
        <w:t>Add</w:t>
      </w:r>
      <w:r w:rsidR="00E74FFC">
        <w:t xml:space="preserve"> 3</w:t>
      </w:r>
      <w:r w:rsidR="00D0297A">
        <w:t xml:space="preserve"> new features to </w:t>
      </w:r>
      <w:r>
        <w:t>Lab 4</w:t>
      </w:r>
      <w:r w:rsidR="00D0297A">
        <w:t>:</w:t>
      </w:r>
    </w:p>
    <w:p w14:paraId="0056B9D4" w14:textId="0A24279E" w:rsidR="00D0297A" w:rsidRDefault="009F6E25" w:rsidP="00BA5448">
      <w:pPr>
        <w:spacing w:line="240" w:lineRule="auto"/>
      </w:pPr>
      <w:r>
        <w:rPr>
          <w:i/>
          <w:u w:val="single"/>
        </w:rPr>
        <w:t xml:space="preserve">1. </w:t>
      </w:r>
      <w:r w:rsidR="00D0297A">
        <w:rPr>
          <w:i/>
          <w:u w:val="single"/>
        </w:rPr>
        <w:t>Create a landing page that remembers who you are</w:t>
      </w:r>
      <w:r w:rsidR="0080785C">
        <w:rPr>
          <w:i/>
          <w:u w:val="single"/>
        </w:rPr>
        <w:t xml:space="preserve"> (10)</w:t>
      </w:r>
      <w:r w:rsidR="00D0297A">
        <w:t xml:space="preserve"> </w:t>
      </w:r>
    </w:p>
    <w:p w14:paraId="77DBE864" w14:textId="5C33FC01" w:rsidR="00D91202" w:rsidRDefault="00036807" w:rsidP="00BA5448">
      <w:pPr>
        <w:spacing w:line="240" w:lineRule="auto"/>
      </w:pPr>
      <w:r>
        <w:t>Create a new landing (home) page</w:t>
      </w:r>
      <w:r w:rsidR="00260FD1">
        <w:t xml:space="preserve"> that recognizes </w:t>
      </w:r>
      <w:r>
        <w:t xml:space="preserve">the user if </w:t>
      </w:r>
      <w:r w:rsidR="00F40054">
        <w:t>s/he</w:t>
      </w:r>
      <w:r>
        <w:t xml:space="preserve"> has previously been to the site</w:t>
      </w:r>
      <w:r w:rsidR="00260FD1">
        <w:t>.</w:t>
      </w:r>
      <w:r>
        <w:t xml:space="preserve"> If the user has not been to the site then </w:t>
      </w:r>
      <w:r w:rsidR="009F6E25" w:rsidRPr="0080785C">
        <w:rPr>
          <w:i/>
          <w:u w:val="single"/>
        </w:rPr>
        <w:t>redirect</w:t>
      </w:r>
      <w:r>
        <w:t xml:space="preserve"> the user to </w:t>
      </w:r>
      <w:r w:rsidR="009F6E25">
        <w:t xml:space="preserve">a page asking for her/his </w:t>
      </w:r>
      <w:r>
        <w:t>first and last name</w:t>
      </w:r>
      <w:r w:rsidR="009F6E25">
        <w:t>, and remember it</w:t>
      </w:r>
      <w:r>
        <w:t xml:space="preserve"> the next time s/he visits the site. If the user did previously register, then t</w:t>
      </w:r>
      <w:r w:rsidR="00260FD1">
        <w:t xml:space="preserve">he landing page should </w:t>
      </w:r>
      <w:r>
        <w:t>display</w:t>
      </w:r>
      <w:r w:rsidR="00260FD1">
        <w:t xml:space="preserve"> a sorted list of the top 3 matches that are closest to </w:t>
      </w:r>
      <w:r w:rsidR="00D0297A">
        <w:t>her/his</w:t>
      </w:r>
      <w:r w:rsidR="00260FD1">
        <w:t xml:space="preserve"> preferences for each of the attributes </w:t>
      </w:r>
      <w:r w:rsidR="00DB0806">
        <w:t>as described in Lab 4</w:t>
      </w:r>
      <w:r w:rsidR="00260FD1">
        <w:t>.</w:t>
      </w:r>
    </w:p>
    <w:p w14:paraId="662B07CA" w14:textId="6569B494" w:rsidR="00D0297A" w:rsidRDefault="009F6E25" w:rsidP="00BA5448">
      <w:pPr>
        <w:spacing w:line="240" w:lineRule="auto"/>
      </w:pPr>
      <w:r>
        <w:rPr>
          <w:i/>
          <w:u w:val="single"/>
        </w:rPr>
        <w:t xml:space="preserve">2. </w:t>
      </w:r>
      <w:r w:rsidR="00D0297A">
        <w:rPr>
          <w:i/>
          <w:u w:val="single"/>
        </w:rPr>
        <w:t>Make a multi-page web form</w:t>
      </w:r>
      <w:r w:rsidR="0080785C">
        <w:rPr>
          <w:i/>
          <w:u w:val="single"/>
        </w:rPr>
        <w:t xml:space="preserve">  (25 </w:t>
      </w:r>
      <w:proofErr w:type="spellStart"/>
      <w:r w:rsidR="0080785C">
        <w:rPr>
          <w:i/>
          <w:u w:val="single"/>
        </w:rPr>
        <w:t>pts</w:t>
      </w:r>
      <w:proofErr w:type="spellEnd"/>
      <w:r w:rsidR="0080785C">
        <w:rPr>
          <w:i/>
          <w:u w:val="single"/>
        </w:rPr>
        <w:t>)</w:t>
      </w:r>
    </w:p>
    <w:p w14:paraId="18268595" w14:textId="0911CF0C" w:rsidR="009F6E25" w:rsidRDefault="00D0297A" w:rsidP="00BA5448">
      <w:pPr>
        <w:spacing w:line="240" w:lineRule="auto"/>
      </w:pPr>
      <w:r>
        <w:t>Split</w:t>
      </w:r>
      <w:r w:rsidR="009F6E25">
        <w:t xml:space="preserve"> the </w:t>
      </w:r>
      <w:proofErr w:type="spellStart"/>
      <w:r w:rsidR="009F6E25">
        <w:t>webform</w:t>
      </w:r>
      <w:proofErr w:type="spellEnd"/>
      <w:r w:rsidR="009F6E25">
        <w:t xml:space="preserve"> </w:t>
      </w:r>
      <w:r w:rsidR="00DB0806">
        <w:t>from Lab 4</w:t>
      </w:r>
      <w:r w:rsidR="009F6E25">
        <w:t xml:space="preserve"> #1 into 5 distinct screens – the first 4 asks a distinct </w:t>
      </w:r>
      <w:r w:rsidR="00DB0806">
        <w:t>step in the Lab 4 workflow</w:t>
      </w:r>
      <w:r w:rsidR="009F6E25">
        <w:t>, and the last page lists the complete set of answered questions for review with S</w:t>
      </w:r>
      <w:r>
        <w:t>ubmit</w:t>
      </w:r>
      <w:r w:rsidR="009F6E25">
        <w:t xml:space="preserve"> and Cancel</w:t>
      </w:r>
      <w:r>
        <w:t xml:space="preserve"> button</w:t>
      </w:r>
      <w:r w:rsidR="009F6E25">
        <w:t>s</w:t>
      </w:r>
      <w:r w:rsidR="000C5D93">
        <w:t xml:space="preserve">. Give the user </w:t>
      </w:r>
      <w:proofErr w:type="spellStart"/>
      <w:r w:rsidR="009F6E25">
        <w:t>Prev</w:t>
      </w:r>
      <w:proofErr w:type="spellEnd"/>
      <w:r w:rsidR="000C5D93">
        <w:t xml:space="preserve"> and Next</w:t>
      </w:r>
      <w:r>
        <w:t xml:space="preserve"> </w:t>
      </w:r>
      <w:r w:rsidR="009F6E25">
        <w:t>buttons</w:t>
      </w:r>
      <w:r>
        <w:t xml:space="preserve"> to navigate backward and forward through the </w:t>
      </w:r>
      <w:r w:rsidR="009F6E25">
        <w:t>workflow</w:t>
      </w:r>
      <w:r>
        <w:t>, and pre-populate any HTML</w:t>
      </w:r>
      <w:r w:rsidR="009F6E25">
        <w:t xml:space="preserve"> form</w:t>
      </w:r>
      <w:r>
        <w:t xml:space="preserve"> widgets with previously entered values. </w:t>
      </w:r>
      <w:r w:rsidR="000C5D93">
        <w:t>No</w:t>
      </w:r>
      <w:r w:rsidR="00D91202">
        <w:t>t</w:t>
      </w:r>
      <w:r w:rsidR="000C5D93">
        <w:t xml:space="preserve">e </w:t>
      </w:r>
      <w:proofErr w:type="spellStart"/>
      <w:r w:rsidR="000C5D93">
        <w:t>Prev</w:t>
      </w:r>
      <w:proofErr w:type="spellEnd"/>
      <w:r w:rsidR="000C5D93">
        <w:t xml:space="preserve"> is required on the last page with your Submit and Cancel</w:t>
      </w:r>
      <w:r w:rsidR="00D91202">
        <w:t xml:space="preserve"> buttons</w:t>
      </w:r>
      <w:r w:rsidR="000C5D93">
        <w:t xml:space="preserve">. </w:t>
      </w:r>
      <w:r w:rsidR="00D91202">
        <w:t xml:space="preserve">If the user </w:t>
      </w:r>
      <w:proofErr w:type="gramStart"/>
      <w:r w:rsidR="00D91202">
        <w:t>Submits</w:t>
      </w:r>
      <w:proofErr w:type="gramEnd"/>
      <w:r w:rsidR="00D91202">
        <w:t xml:space="preserve"> or C</w:t>
      </w:r>
      <w:r>
        <w:t>ancels on the last page make sure the “remembered” w</w:t>
      </w:r>
      <w:r w:rsidR="000C5D93">
        <w:t>idget values are cleared. Upon Submit or C</w:t>
      </w:r>
      <w:r>
        <w:t>ancel the user should return to the landing page.</w:t>
      </w:r>
      <w:r w:rsidR="009F6E25">
        <w:t xml:space="preserve"> All forms should </w:t>
      </w:r>
      <w:r w:rsidR="000C5D93">
        <w:t>us</w:t>
      </w:r>
      <w:r w:rsidR="00D91202">
        <w:t>e</w:t>
      </w:r>
      <w:r w:rsidR="000C5D93">
        <w:t xml:space="preserve"> POST.</w:t>
      </w:r>
    </w:p>
    <w:p w14:paraId="18DF765B" w14:textId="7677608A" w:rsidR="00E74FFC" w:rsidRDefault="009F6E25" w:rsidP="00BA5448">
      <w:pPr>
        <w:spacing w:line="240" w:lineRule="auto"/>
      </w:pPr>
      <w:r>
        <w:rPr>
          <w:i/>
          <w:u w:val="single"/>
        </w:rPr>
        <w:t xml:space="preserve">3. </w:t>
      </w:r>
      <w:r w:rsidR="00E74FFC">
        <w:rPr>
          <w:i/>
          <w:u w:val="single"/>
        </w:rPr>
        <w:t>Return the proper response error codes</w:t>
      </w:r>
      <w:r w:rsidR="0080785C">
        <w:rPr>
          <w:i/>
          <w:u w:val="single"/>
        </w:rPr>
        <w:t xml:space="preserve"> (15)</w:t>
      </w:r>
    </w:p>
    <w:p w14:paraId="42F3E0E7" w14:textId="7869E617" w:rsidR="0080785C" w:rsidRPr="00E74FFC" w:rsidRDefault="00DB0806" w:rsidP="00BA5448">
      <w:pPr>
        <w:spacing w:line="240" w:lineRule="auto"/>
      </w:pPr>
      <w:r>
        <w:t>V</w:t>
      </w:r>
      <w:r w:rsidR="00E74FFC">
        <w:t>erify</w:t>
      </w:r>
      <w:r w:rsidR="00D91202">
        <w:t xml:space="preserve"> valid error responses </w:t>
      </w:r>
      <w:r>
        <w:t xml:space="preserve">are returned </w:t>
      </w:r>
      <w:r w:rsidR="00D91202">
        <w:t xml:space="preserve">depending on the request. For this step, modify your code to return the proper response code for all negative test cases. For example, what if the GET request has improper query parameters? What if </w:t>
      </w:r>
      <w:r>
        <w:t>a route that has only the</w:t>
      </w:r>
      <w:r w:rsidR="00D91202">
        <w:t xml:space="preserve"> GET </w:t>
      </w:r>
      <w:r>
        <w:t>verb defined</w:t>
      </w:r>
      <w:r w:rsidR="00D91202">
        <w:t xml:space="preserve"> receives a POST request?</w:t>
      </w:r>
      <w:r w:rsidR="00E74FFC">
        <w:t xml:space="preserve"> Note this is NOT the same thing as writing an error message to the </w:t>
      </w:r>
      <w:r>
        <w:t>response</w:t>
      </w:r>
      <w:r w:rsidR="00E74FFC">
        <w:t>!</w:t>
      </w:r>
    </w:p>
    <w:p w14:paraId="6772C42A" w14:textId="74A4C989" w:rsidR="00D0297A" w:rsidRDefault="00D0297A" w:rsidP="00BA5448">
      <w:pPr>
        <w:spacing w:line="240" w:lineRule="auto"/>
      </w:pPr>
      <w:r>
        <w:rPr>
          <w:i/>
          <w:u w:val="single"/>
        </w:rPr>
        <w:t>Constraints</w:t>
      </w:r>
      <w:r w:rsidR="00DB0806">
        <w:rPr>
          <w:i/>
          <w:u w:val="single"/>
        </w:rPr>
        <w:t xml:space="preserve"> for Task 1</w:t>
      </w:r>
      <w:r>
        <w:rPr>
          <w:i/>
          <w:u w:val="single"/>
        </w:rPr>
        <w:t>:</w:t>
      </w:r>
    </w:p>
    <w:p w14:paraId="7BD82880" w14:textId="7A17C24A" w:rsidR="001F76FB" w:rsidRDefault="001F76FB" w:rsidP="00D0297A">
      <w:pPr>
        <w:pStyle w:val="ListParagraph"/>
        <w:numPr>
          <w:ilvl w:val="3"/>
          <w:numId w:val="5"/>
        </w:numPr>
        <w:spacing w:line="240" w:lineRule="auto"/>
        <w:ind w:left="360"/>
      </w:pPr>
      <w:r>
        <w:t xml:space="preserve">UNLIKE LAB 2, for this task you do not have to persist entries to a file or database (see next task and extra credit). However you still need an in-memory data structure, and should test by using multiple browsers. </w:t>
      </w:r>
    </w:p>
    <w:p w14:paraId="38DC6F20" w14:textId="11ACEC55" w:rsidR="00D0297A" w:rsidRDefault="00D0297A" w:rsidP="00D0297A">
      <w:pPr>
        <w:pStyle w:val="ListParagraph"/>
        <w:numPr>
          <w:ilvl w:val="3"/>
          <w:numId w:val="5"/>
        </w:numPr>
        <w:spacing w:line="240" w:lineRule="auto"/>
        <w:ind w:left="360"/>
      </w:pPr>
      <w:r>
        <w:t xml:space="preserve">You must use a combination of browser cookies and </w:t>
      </w:r>
      <w:r w:rsidR="00D91202">
        <w:t>sessions</w:t>
      </w:r>
      <w:r>
        <w:t xml:space="preserve"> to complete this functionality, but it is up to you to decide where each make the most sense.</w:t>
      </w:r>
    </w:p>
    <w:p w14:paraId="7B9FFFBB" w14:textId="7BDD822E" w:rsidR="00D0297A" w:rsidRDefault="00D0297A" w:rsidP="00D0297A">
      <w:pPr>
        <w:pStyle w:val="ListParagraph"/>
        <w:numPr>
          <w:ilvl w:val="3"/>
          <w:numId w:val="5"/>
        </w:numPr>
        <w:spacing w:line="240" w:lineRule="auto"/>
        <w:ind w:left="360"/>
      </w:pPr>
      <w:r>
        <w:lastRenderedPageBreak/>
        <w:t xml:space="preserve">This task </w:t>
      </w:r>
      <w:r w:rsidR="00D42174">
        <w:t>also</w:t>
      </w:r>
      <w:r>
        <w:t xml:space="preserve"> </w:t>
      </w:r>
      <w:r w:rsidR="00D42174">
        <w:t xml:space="preserve">must </w:t>
      </w:r>
      <w:r>
        <w:t>use</w:t>
      </w:r>
      <w:r w:rsidR="00D42174">
        <w:t xml:space="preserve"> multiple </w:t>
      </w:r>
      <w:r w:rsidR="00DB0806">
        <w:t>routes</w:t>
      </w:r>
      <w:r w:rsidR="001F76FB">
        <w:t>. I</w:t>
      </w:r>
      <w:r>
        <w:t>t is up to you to determine the best design.</w:t>
      </w:r>
      <w:r w:rsidR="001F76FB">
        <w:t xml:space="preserve"> That is, you do not have to conform to any specific URLs (no </w:t>
      </w:r>
      <w:proofErr w:type="spellStart"/>
      <w:r w:rsidR="001F76FB" w:rsidRPr="001F76FB">
        <w:rPr>
          <w:i/>
        </w:rPr>
        <w:t>post_coder</w:t>
      </w:r>
      <w:proofErr w:type="spellEnd"/>
      <w:r w:rsidR="001F76FB">
        <w:t xml:space="preserve"> or </w:t>
      </w:r>
      <w:proofErr w:type="spellStart"/>
      <w:r w:rsidR="001F76FB" w:rsidRPr="001F76FB">
        <w:rPr>
          <w:i/>
        </w:rPr>
        <w:t>get_coders</w:t>
      </w:r>
      <w:proofErr w:type="spellEnd"/>
      <w:r w:rsidR="001F76FB">
        <w:t xml:space="preserve"> if you do not want).</w:t>
      </w:r>
    </w:p>
    <w:p w14:paraId="2107D510" w14:textId="2B5B2D2D" w:rsidR="0080785C" w:rsidRDefault="00D91202" w:rsidP="00F40054">
      <w:pPr>
        <w:pStyle w:val="ListParagraph"/>
        <w:numPr>
          <w:ilvl w:val="3"/>
          <w:numId w:val="5"/>
        </w:numPr>
        <w:spacing w:line="240" w:lineRule="auto"/>
        <w:ind w:left="360"/>
      </w:pPr>
      <w:r>
        <w:t>Constraints 1-3</w:t>
      </w:r>
      <w:r w:rsidR="00D0297A">
        <w:t xml:space="preserve"> from Task 1 still apply</w:t>
      </w:r>
      <w:r w:rsidR="00F40054">
        <w:t>, except change your servlet context to /ser422/lab2task2</w:t>
      </w:r>
      <w:r w:rsidR="00D0297A">
        <w:t>.</w:t>
      </w:r>
      <w:r>
        <w:t xml:space="preserve"> But Task 1, constraint 4 does not. This means you have to handle a) concurrency between Tomcat instances, b) a shared resource</w:t>
      </w:r>
      <w:r w:rsidR="00F40054">
        <w:t xml:space="preserve"> (the XML file) between Tomcat instances, and c) ensure you enable “stickiness” so a conversation happens with the proper Tomcat instance.</w:t>
      </w:r>
    </w:p>
    <w:p w14:paraId="7C85979A" w14:textId="77777777" w:rsidR="001F76FB" w:rsidRDefault="001F76FB" w:rsidP="001F76FB">
      <w:pPr>
        <w:spacing w:line="240" w:lineRule="auto"/>
      </w:pPr>
    </w:p>
    <w:p w14:paraId="1A8E65BD" w14:textId="6379365C" w:rsidR="001F76FB" w:rsidRPr="001F76FB" w:rsidRDefault="001F76FB" w:rsidP="001F76FB">
      <w:pPr>
        <w:spacing w:line="240" w:lineRule="auto"/>
        <w:rPr>
          <w:b/>
          <w:u w:val="single"/>
        </w:rPr>
      </w:pPr>
      <w:r>
        <w:rPr>
          <w:b/>
          <w:u w:val="single"/>
        </w:rPr>
        <w:t>Task 2: Persist entries to the flat file system (30%):</w:t>
      </w:r>
    </w:p>
    <w:p w14:paraId="2EA8BE04" w14:textId="43A5B240" w:rsidR="001F76FB" w:rsidRDefault="001F76FB" w:rsidP="001F76FB">
      <w:pPr>
        <w:spacing w:line="240" w:lineRule="auto"/>
      </w:pPr>
      <w:r>
        <w:t xml:space="preserve">For this task </w:t>
      </w:r>
      <w:proofErr w:type="gramStart"/>
      <w:r>
        <w:t>persist the in-memory data structure</w:t>
      </w:r>
      <w:proofErr w:type="gramEnd"/>
      <w:r>
        <w:t xml:space="preserve"> from Task 1 to a flat </w:t>
      </w:r>
      <w:proofErr w:type="spellStart"/>
      <w:r>
        <w:t>filesystem</w:t>
      </w:r>
      <w:proofErr w:type="spellEnd"/>
      <w:r>
        <w:t>. Lab 2 asked you to use XML, but I suggest for this lab you use JSON.</w:t>
      </w:r>
    </w:p>
    <w:p w14:paraId="446DCEDC" w14:textId="32215EF7" w:rsidR="001F76FB" w:rsidRDefault="00B307BF" w:rsidP="001F76FB">
      <w:pPr>
        <w:spacing w:line="240" w:lineRule="auto"/>
      </w:pPr>
      <w:r>
        <w:t xml:space="preserve">Unlike Lab 2, you may hardcode a </w:t>
      </w:r>
      <w:proofErr w:type="spellStart"/>
      <w:r>
        <w:t>filesystem</w:t>
      </w:r>
      <w:proofErr w:type="spellEnd"/>
      <w:r>
        <w:t xml:space="preserve"> location for your storage, though you must tell is in a README.txt file exactly what to change in your code to change the </w:t>
      </w:r>
      <w:proofErr w:type="spellStart"/>
      <w:r>
        <w:t>filesystem</w:t>
      </w:r>
      <w:proofErr w:type="spellEnd"/>
      <w:r>
        <w:t xml:space="preserve"> location.</w:t>
      </w:r>
    </w:p>
    <w:p w14:paraId="4544F2C9" w14:textId="2E630964" w:rsidR="00B307BF" w:rsidRDefault="00B307BF" w:rsidP="001F76FB">
      <w:pPr>
        <w:spacing w:line="240" w:lineRule="auto"/>
      </w:pPr>
      <w:r>
        <w:t xml:space="preserve">You still have to worry about concurrent and properly ordered access. That is, consider you synchronous versus asynchronous calls, chaining to preserve read/write ordering, </w:t>
      </w:r>
      <w:proofErr w:type="gramStart"/>
      <w:r>
        <w:t>error-handling</w:t>
      </w:r>
      <w:proofErr w:type="gramEnd"/>
      <w:r>
        <w:t>, file-locking, etc.</w:t>
      </w:r>
    </w:p>
    <w:p w14:paraId="286C1267" w14:textId="77777777" w:rsidR="00B307BF" w:rsidRDefault="00B307BF" w:rsidP="001F76FB">
      <w:pPr>
        <w:spacing w:line="240" w:lineRule="auto"/>
      </w:pPr>
    </w:p>
    <w:p w14:paraId="18AB3B6E" w14:textId="398E854A" w:rsidR="00B307BF" w:rsidRPr="00B307BF" w:rsidRDefault="00B307BF" w:rsidP="001F76FB">
      <w:pPr>
        <w:spacing w:line="240" w:lineRule="auto"/>
        <w:rPr>
          <w:b/>
          <w:u w:val="single"/>
        </w:rPr>
      </w:pPr>
      <w:r>
        <w:rPr>
          <w:b/>
          <w:u w:val="single"/>
        </w:rPr>
        <w:t xml:space="preserve">EXTRA CREDIT TASK (+35%): Persist entries to </w:t>
      </w:r>
      <w:proofErr w:type="spellStart"/>
      <w:r>
        <w:rPr>
          <w:b/>
          <w:u w:val="single"/>
        </w:rPr>
        <w:t>MongoDB</w:t>
      </w:r>
      <w:proofErr w:type="spellEnd"/>
    </w:p>
    <w:p w14:paraId="7A557271" w14:textId="77777777" w:rsidR="00B307BF" w:rsidRDefault="00B307BF" w:rsidP="001F76FB">
      <w:pPr>
        <w:spacing w:line="240" w:lineRule="auto"/>
      </w:pPr>
      <w:r>
        <w:t xml:space="preserve">Unfortunately we do not have time to cover </w:t>
      </w:r>
      <w:proofErr w:type="spellStart"/>
      <w:r>
        <w:t>MongoDB</w:t>
      </w:r>
      <w:proofErr w:type="spellEnd"/>
      <w:r>
        <w:t xml:space="preserve">. However it is pretty straightforward as far as CRUD operations are concerned, and it handles JSON easily. For this extra credit task, implement Task 2 using </w:t>
      </w:r>
      <w:proofErr w:type="spellStart"/>
      <w:r>
        <w:t>MongoDB</w:t>
      </w:r>
      <w:proofErr w:type="spellEnd"/>
      <w:r>
        <w:t xml:space="preserve">. </w:t>
      </w:r>
    </w:p>
    <w:p w14:paraId="550AC16C" w14:textId="00EF9FD1" w:rsidR="00B307BF" w:rsidRDefault="00B307BF" w:rsidP="001F76FB">
      <w:pPr>
        <w:spacing w:line="240" w:lineRule="auto"/>
      </w:pPr>
      <w:r>
        <w:t xml:space="preserve">NOTE: IF YOU CHOOSE TO DO THIS TASK YOU DO </w:t>
      </w:r>
      <w:r w:rsidRPr="00B307BF">
        <w:rPr>
          <w:b/>
          <w:bCs/>
        </w:rPr>
        <w:t>NOT</w:t>
      </w:r>
      <w:r>
        <w:t xml:space="preserve"> HAVE TO </w:t>
      </w:r>
      <w:proofErr w:type="spellStart"/>
      <w:r>
        <w:t>TO</w:t>
      </w:r>
      <w:proofErr w:type="spellEnd"/>
      <w:r>
        <w:t xml:space="preserve"> TASK 2 USING THE </w:t>
      </w:r>
      <w:proofErr w:type="spellStart"/>
      <w:r>
        <w:t>fs</w:t>
      </w:r>
      <w:proofErr w:type="spellEnd"/>
      <w:r>
        <w:t xml:space="preserve"> MODULE!</w:t>
      </w:r>
    </w:p>
    <w:p w14:paraId="7F186791" w14:textId="77777777" w:rsidR="00B307BF" w:rsidRPr="00D42174" w:rsidRDefault="00B307BF" w:rsidP="001F76FB">
      <w:pPr>
        <w:spacing w:line="240" w:lineRule="auto"/>
      </w:pPr>
    </w:p>
    <w:p w14:paraId="7E42FBA1" w14:textId="09942ECF" w:rsidR="00DC69F8" w:rsidRDefault="00F40054" w:rsidP="00F40054">
      <w:pPr>
        <w:spacing w:line="240" w:lineRule="auto"/>
        <w:rPr>
          <w:i/>
        </w:rPr>
      </w:pPr>
      <w:r w:rsidRPr="00F40054">
        <w:rPr>
          <w:i/>
          <w:u w:val="single"/>
        </w:rPr>
        <w:t>Constraints for the entire lab:</w:t>
      </w:r>
    </w:p>
    <w:p w14:paraId="14D46636" w14:textId="52B987E7" w:rsidR="00F40054" w:rsidRDefault="00F40054" w:rsidP="00F40054">
      <w:pPr>
        <w:pStyle w:val="ListParagraph"/>
        <w:numPr>
          <w:ilvl w:val="0"/>
          <w:numId w:val="8"/>
        </w:numPr>
        <w:spacing w:line="240" w:lineRule="auto"/>
        <w:ind w:left="360"/>
      </w:pPr>
      <w:r>
        <w:t xml:space="preserve">Absolutely no </w:t>
      </w:r>
      <w:proofErr w:type="spellStart"/>
      <w:r>
        <w:t>Javascript</w:t>
      </w:r>
      <w:proofErr w:type="spellEnd"/>
      <w:r>
        <w:t xml:space="preserve"> </w:t>
      </w:r>
      <w:r w:rsidR="00DB0806">
        <w:t xml:space="preserve">in the front-end </w:t>
      </w:r>
      <w:r>
        <w:t xml:space="preserve">or CSS for this lab. This includes AJAX. All functionality must be implemented via HTML and </w:t>
      </w:r>
      <w:proofErr w:type="spellStart"/>
      <w:r w:rsidR="00DB0806">
        <w:t>NodeJS</w:t>
      </w:r>
      <w:proofErr w:type="spellEnd"/>
      <w:r w:rsidR="00DB0806">
        <w:t xml:space="preserve"> (with associated modules)</w:t>
      </w:r>
      <w:r>
        <w:t>.</w:t>
      </w:r>
    </w:p>
    <w:p w14:paraId="46049F48" w14:textId="7E811FFB" w:rsidR="00F40054" w:rsidRDefault="00F40054" w:rsidP="00D42174">
      <w:pPr>
        <w:pStyle w:val="ListParagraph"/>
        <w:numPr>
          <w:ilvl w:val="0"/>
          <w:numId w:val="8"/>
        </w:numPr>
        <w:spacing w:line="240" w:lineRule="auto"/>
        <w:ind w:left="360"/>
      </w:pPr>
      <w:r>
        <w:t>No 3</w:t>
      </w:r>
      <w:r w:rsidRPr="00F40054">
        <w:rPr>
          <w:vertAlign w:val="superscript"/>
        </w:rPr>
        <w:t>rd</w:t>
      </w:r>
      <w:r w:rsidR="00DB0806">
        <w:t xml:space="preserve"> party frameworks outside of Express and either Jade or EJS</w:t>
      </w:r>
      <w:r>
        <w:t>.</w:t>
      </w:r>
    </w:p>
    <w:p w14:paraId="03D2B90C" w14:textId="08B5D0C1" w:rsidR="00B307BF" w:rsidRPr="00F40054" w:rsidRDefault="00B307BF" w:rsidP="00D42174">
      <w:pPr>
        <w:pStyle w:val="ListParagraph"/>
        <w:numPr>
          <w:ilvl w:val="0"/>
          <w:numId w:val="8"/>
        </w:numPr>
        <w:spacing w:line="240" w:lineRule="auto"/>
        <w:ind w:left="360"/>
      </w:pPr>
      <w:r>
        <w:t xml:space="preserve">I have a few slides on </w:t>
      </w:r>
      <w:proofErr w:type="spellStart"/>
      <w:r>
        <w:t>MongoDB</w:t>
      </w:r>
      <w:proofErr w:type="spellEnd"/>
      <w:r>
        <w:t xml:space="preserve"> I will post, but if you choose to do the extra credit you will have to do your own tutorial. You may choose to do Task 2 and the extra credit, but the max credit on this lab is 135% no matter if you do both or just the extra credit.</w:t>
      </w:r>
      <w:bookmarkStart w:id="0" w:name="_GoBack"/>
      <w:bookmarkEnd w:id="0"/>
    </w:p>
    <w:sectPr w:rsidR="00B307BF" w:rsidRPr="00F40054" w:rsidSect="00D42174">
      <w:headerReference w:type="even" r:id="rId8"/>
      <w:footerReference w:type="first" r:id="rId9"/>
      <w:footnotePr>
        <w:numRestart w:val="eachSect"/>
      </w:footnotePr>
      <w:pgSz w:w="12240" w:h="15840" w:code="1"/>
      <w:pgMar w:top="1440" w:right="1440" w:bottom="720" w:left="720" w:header="576" w:footer="864"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5EC1BD" w14:textId="77777777" w:rsidR="001F76FB" w:rsidRDefault="001F76FB">
      <w:r>
        <w:separator/>
      </w:r>
    </w:p>
    <w:p w14:paraId="053B2B28" w14:textId="77777777" w:rsidR="001F76FB" w:rsidRDefault="001F76FB"/>
    <w:p w14:paraId="49F3598C" w14:textId="77777777" w:rsidR="001F76FB" w:rsidRDefault="001F76FB"/>
    <w:p w14:paraId="17BF3CA8" w14:textId="77777777" w:rsidR="001F76FB" w:rsidRDefault="001F76FB"/>
  </w:endnote>
  <w:endnote w:type="continuationSeparator" w:id="0">
    <w:p w14:paraId="33D917C1" w14:textId="77777777" w:rsidR="001F76FB" w:rsidRDefault="001F76FB">
      <w:r>
        <w:continuationSeparator/>
      </w:r>
    </w:p>
    <w:p w14:paraId="2A712766" w14:textId="77777777" w:rsidR="001F76FB" w:rsidRDefault="001F76FB"/>
    <w:p w14:paraId="52013731" w14:textId="77777777" w:rsidR="001F76FB" w:rsidRDefault="001F76FB"/>
    <w:p w14:paraId="13AF230D" w14:textId="77777777" w:rsidR="001F76FB" w:rsidRDefault="001F76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Helvetica-Narrow">
    <w:altName w:val="Arial Narrow"/>
    <w:panose1 w:val="00000000000000000000"/>
    <w:charset w:val="00"/>
    <w:family w:val="swiss"/>
    <w:notTrueType/>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07907E" w14:textId="77777777" w:rsidR="001F76FB" w:rsidRPr="00BE3456" w:rsidRDefault="001F76FB" w:rsidP="00BA5448">
    <w:pPr>
      <w:pStyle w:val="RUNNINGFOOTER"/>
      <w:widowControl/>
      <w:pBdr>
        <w:top w:val="single" w:sz="4" w:space="0" w:color="auto"/>
      </w:pBdr>
      <w:tabs>
        <w:tab w:val="center" w:pos="4500"/>
        <w:tab w:val="right" w:pos="9180"/>
        <w:tab w:val="right" w:pos="13234"/>
      </w:tabs>
      <w:rPr>
        <w:rFonts w:ascii="Helvetica-Narrow" w:hAnsi="Helvetica-Narrow"/>
        <w:i w:val="0"/>
        <w:iCs/>
        <w:sz w:val="18"/>
        <w:szCs w:val="18"/>
      </w:rPr>
    </w:pPr>
    <w:r w:rsidRPr="00BE3456">
      <w:rPr>
        <w:rFonts w:ascii="Helvetica-Narrow" w:hAnsi="Helvetica-Narrow"/>
        <w:i w:val="0"/>
        <w:iCs/>
        <w:sz w:val="18"/>
        <w:szCs w:val="18"/>
      </w:rPr>
      <w:tab/>
    </w:r>
    <w:r w:rsidRPr="00BE3456">
      <w:rPr>
        <w:rFonts w:cs="Arial"/>
        <w:b/>
        <w:i w:val="0"/>
        <w:iCs/>
        <w:smallCaps/>
        <w:sz w:val="18"/>
        <w:szCs w:val="18"/>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F5F550" w14:textId="77777777" w:rsidR="001F76FB" w:rsidRDefault="001F76FB">
      <w:r>
        <w:separator/>
      </w:r>
    </w:p>
    <w:p w14:paraId="5DD0B74E" w14:textId="77777777" w:rsidR="001F76FB" w:rsidRDefault="001F76FB"/>
    <w:p w14:paraId="2B1522D9" w14:textId="77777777" w:rsidR="001F76FB" w:rsidRDefault="001F76FB"/>
    <w:p w14:paraId="64E6ADCE" w14:textId="77777777" w:rsidR="001F76FB" w:rsidRDefault="001F76FB"/>
  </w:footnote>
  <w:footnote w:type="continuationSeparator" w:id="0">
    <w:p w14:paraId="13C48DC7" w14:textId="77777777" w:rsidR="001F76FB" w:rsidRDefault="001F76FB">
      <w:r>
        <w:continuationSeparator/>
      </w:r>
    </w:p>
    <w:p w14:paraId="767FC98E" w14:textId="77777777" w:rsidR="001F76FB" w:rsidRDefault="001F76FB"/>
    <w:p w14:paraId="1F64561E" w14:textId="77777777" w:rsidR="001F76FB" w:rsidRDefault="001F76FB"/>
    <w:p w14:paraId="674892FD" w14:textId="77777777" w:rsidR="001F76FB" w:rsidRDefault="001F76FB"/>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7ABBA2" w14:textId="77777777" w:rsidR="001F76FB" w:rsidRDefault="001F76FB"/>
  <w:p w14:paraId="687D20D9" w14:textId="77777777" w:rsidR="001F76FB" w:rsidRDefault="001F76FB"/>
  <w:p w14:paraId="23620D5C" w14:textId="77777777" w:rsidR="001F76FB" w:rsidRDefault="001F76FB"/>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9D4168"/>
    <w:multiLevelType w:val="multilevel"/>
    <w:tmpl w:val="B67C641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39483CFC"/>
    <w:multiLevelType w:val="hybridMultilevel"/>
    <w:tmpl w:val="B67C641C"/>
    <w:lvl w:ilvl="0" w:tplc="A1CEEC9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73169DC"/>
    <w:multiLevelType w:val="hybridMultilevel"/>
    <w:tmpl w:val="D5386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F51B8F"/>
    <w:multiLevelType w:val="hybridMultilevel"/>
    <w:tmpl w:val="CEB8E6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AE6FB8"/>
    <w:multiLevelType w:val="hybridMultilevel"/>
    <w:tmpl w:val="DD3A9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B00156"/>
    <w:multiLevelType w:val="hybridMultilevel"/>
    <w:tmpl w:val="B66E2896"/>
    <w:lvl w:ilvl="0" w:tplc="FFE450DE">
      <w:start w:val="1"/>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
    <w:nsid w:val="70BF1EFE"/>
    <w:multiLevelType w:val="hybridMultilevel"/>
    <w:tmpl w:val="603085EA"/>
    <w:lvl w:ilvl="0" w:tplc="C24EC326">
      <w:start w:val="1"/>
      <w:numFmt w:val="bullet"/>
      <w:lvlText w:val=""/>
      <w:lvlJc w:val="left"/>
      <w:pPr>
        <w:tabs>
          <w:tab w:val="num" w:pos="720"/>
        </w:tabs>
        <w:ind w:left="648" w:hanging="288"/>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9A32E11"/>
    <w:multiLevelType w:val="hybridMultilevel"/>
    <w:tmpl w:val="4E9A0448"/>
    <w:lvl w:ilvl="0" w:tplc="FD400CB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7"/>
  </w:num>
  <w:num w:numId="5">
    <w:abstractNumId w:val="3"/>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9"/>
  <w:printFractionalCharacterWidth/>
  <w:hideGrammaticalErrors/>
  <w:activeWritingStyle w:appName="MSWord" w:lang="en-US" w:vendorID="8" w:dllVersion="513" w:checkStyle="1"/>
  <w:proofState w:spelling="clean" w:grammar="clean"/>
  <w:attachedTemplate r:id="rId1"/>
  <w:defaultTabStop w:val="576"/>
  <w:doNotHyphenateCaps/>
  <w:displayHorizontalDrawingGridEvery w:val="0"/>
  <w:displayVerticalDrawingGridEvery w:val="0"/>
  <w:doNotUseMarginsForDrawingGridOrigin/>
  <w:doNotShadeFormData/>
  <w:noPunctuationKerning/>
  <w:characterSpacingControl w:val="doNotCompress"/>
  <w:savePreviewPicture/>
  <w:hdrShapeDefaults>
    <o:shapedefaults v:ext="edit" spidmax="2050">
      <o:colormru v:ext="edit" colors="#ddd,silver"/>
      <o:colormenu v:ext="edit" fillcolor="silver" strokecolor="black"/>
    </o:shapedefaults>
  </w:hdrShapeDefault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C84"/>
    <w:rsid w:val="00036807"/>
    <w:rsid w:val="00092E35"/>
    <w:rsid w:val="000C5D93"/>
    <w:rsid w:val="00132C84"/>
    <w:rsid w:val="001405F1"/>
    <w:rsid w:val="00154D1C"/>
    <w:rsid w:val="00165DAD"/>
    <w:rsid w:val="001F76FB"/>
    <w:rsid w:val="00210A24"/>
    <w:rsid w:val="00260FD1"/>
    <w:rsid w:val="002F6792"/>
    <w:rsid w:val="003940DD"/>
    <w:rsid w:val="004F2B33"/>
    <w:rsid w:val="00557314"/>
    <w:rsid w:val="005F608A"/>
    <w:rsid w:val="006B2EC9"/>
    <w:rsid w:val="007B7583"/>
    <w:rsid w:val="008045A4"/>
    <w:rsid w:val="00805A0C"/>
    <w:rsid w:val="0080785C"/>
    <w:rsid w:val="008667CC"/>
    <w:rsid w:val="008F5F5C"/>
    <w:rsid w:val="00960B6E"/>
    <w:rsid w:val="009F6E25"/>
    <w:rsid w:val="00B23D87"/>
    <w:rsid w:val="00B303BE"/>
    <w:rsid w:val="00B307BF"/>
    <w:rsid w:val="00BA5448"/>
    <w:rsid w:val="00BE3BE1"/>
    <w:rsid w:val="00D0297A"/>
    <w:rsid w:val="00D42174"/>
    <w:rsid w:val="00D91202"/>
    <w:rsid w:val="00DB0806"/>
    <w:rsid w:val="00DC69F8"/>
    <w:rsid w:val="00E74FFC"/>
    <w:rsid w:val="00EE5776"/>
    <w:rsid w:val="00F4005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ru v:ext="edit" colors="#ddd,silver"/>
      <o:colormenu v:ext="edit" fillcolor="silver" strokecolor="black"/>
    </o:shapedefaults>
    <o:shapelayout v:ext="edit">
      <o:idmap v:ext="edit" data="1"/>
    </o:shapelayout>
  </w:shapeDefaults>
  <w:decimalSymbol w:val="."/>
  <w:listSeparator w:val=","/>
  <w14:docId w14:val="5A8FC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G Times" w:eastAsia="Times New Roman" w:hAnsi="CG Times"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47939"/>
    <w:pPr>
      <w:spacing w:before="120" w:line="240" w:lineRule="atLeast"/>
    </w:pPr>
    <w:rPr>
      <w:rFonts w:ascii="Times New Roman" w:hAnsi="Times New Roman"/>
      <w:sz w:val="24"/>
    </w:rPr>
  </w:style>
  <w:style w:type="paragraph" w:styleId="Heading1">
    <w:name w:val="heading 1"/>
    <w:qFormat/>
    <w:rsid w:val="008667CC"/>
    <w:pPr>
      <w:keepNext/>
      <w:keepLines/>
      <w:spacing w:before="480" w:line="240" w:lineRule="atLeast"/>
      <w:ind w:left="432" w:hanging="432"/>
      <w:outlineLvl w:val="0"/>
    </w:pPr>
    <w:rPr>
      <w:rFonts w:ascii="Times New Roman" w:hAnsi="Times New Roman"/>
      <w:b/>
      <w:sz w:val="24"/>
      <w:u w:val="double"/>
    </w:rPr>
  </w:style>
  <w:style w:type="paragraph" w:styleId="Heading2">
    <w:name w:val="heading 2"/>
    <w:qFormat/>
    <w:rsid w:val="008667CC"/>
    <w:pPr>
      <w:keepNext/>
      <w:keepLines/>
      <w:spacing w:before="240" w:line="240" w:lineRule="atLeast"/>
      <w:ind w:left="432" w:hanging="432"/>
      <w:outlineLvl w:val="1"/>
    </w:pPr>
    <w:rPr>
      <w:rFonts w:ascii="Times New Roman" w:hAnsi="Times New Roman"/>
      <w:b/>
      <w:sz w:val="24"/>
    </w:rPr>
  </w:style>
  <w:style w:type="paragraph" w:styleId="Heading3">
    <w:name w:val="heading 3"/>
    <w:qFormat/>
    <w:rsid w:val="008667CC"/>
    <w:pPr>
      <w:keepNext/>
      <w:keepLines/>
      <w:spacing w:before="240" w:line="240" w:lineRule="atLeast"/>
      <w:ind w:left="432" w:hanging="432"/>
      <w:outlineLvl w:val="2"/>
    </w:pPr>
    <w:rPr>
      <w:rFonts w:ascii="Times New Roman" w:hAnsi="Times New Roman"/>
      <w:b/>
      <w:sz w:val="24"/>
    </w:rPr>
  </w:style>
  <w:style w:type="paragraph" w:styleId="Heading4">
    <w:name w:val="heading 4"/>
    <w:qFormat/>
    <w:rsid w:val="008667CC"/>
    <w:pPr>
      <w:keepNext/>
      <w:keepLines/>
      <w:spacing w:before="240" w:line="240" w:lineRule="atLeast"/>
      <w:ind w:left="432" w:hanging="432"/>
      <w:outlineLvl w:val="3"/>
    </w:pPr>
    <w:rPr>
      <w:rFonts w:ascii="Times New Roman" w:hAnsi="Times New Roman"/>
      <w:b/>
      <w:sz w:val="24"/>
    </w:rPr>
  </w:style>
  <w:style w:type="paragraph" w:styleId="Heading5">
    <w:name w:val="heading 5"/>
    <w:qFormat/>
    <w:rsid w:val="008667CC"/>
    <w:pPr>
      <w:keepNext/>
      <w:keepLines/>
      <w:spacing w:before="240" w:line="240" w:lineRule="atLeast"/>
      <w:ind w:left="432" w:hanging="432"/>
      <w:outlineLvl w:val="4"/>
    </w:pPr>
    <w:rPr>
      <w:rFonts w:ascii="Times New Roman" w:hAnsi="Times New Roman"/>
      <w:b/>
      <w:sz w:val="24"/>
    </w:rPr>
  </w:style>
  <w:style w:type="paragraph" w:styleId="Heading6">
    <w:name w:val="heading 6"/>
    <w:qFormat/>
    <w:rsid w:val="008667CC"/>
    <w:pPr>
      <w:keepNext/>
      <w:keepLines/>
      <w:spacing w:before="240" w:line="240" w:lineRule="atLeast"/>
      <w:ind w:left="432" w:hanging="432"/>
      <w:outlineLvl w:val="5"/>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semiHidden/>
    <w:rsid w:val="008667CC"/>
  </w:style>
  <w:style w:type="paragraph" w:styleId="Footer">
    <w:name w:val="footer"/>
    <w:basedOn w:val="Normal"/>
    <w:rsid w:val="008667CC"/>
    <w:pPr>
      <w:tabs>
        <w:tab w:val="center" w:pos="4320"/>
        <w:tab w:val="right" w:pos="8640"/>
      </w:tabs>
    </w:pPr>
  </w:style>
  <w:style w:type="paragraph" w:styleId="Header">
    <w:name w:val="header"/>
    <w:basedOn w:val="Normal"/>
    <w:rsid w:val="008667CC"/>
    <w:pPr>
      <w:tabs>
        <w:tab w:val="center" w:pos="4320"/>
        <w:tab w:val="right" w:pos="8640"/>
      </w:tabs>
    </w:pPr>
  </w:style>
  <w:style w:type="paragraph" w:styleId="NormalIndent">
    <w:name w:val="Normal Indent"/>
    <w:basedOn w:val="Normal"/>
    <w:rsid w:val="008667CC"/>
    <w:pPr>
      <w:ind w:left="720"/>
    </w:pPr>
  </w:style>
  <w:style w:type="paragraph" w:customStyle="1" w:styleId="C4">
    <w:name w:val="C4"/>
    <w:basedOn w:val="Normal"/>
    <w:rsid w:val="00560EE7"/>
    <w:pPr>
      <w:pBdr>
        <w:top w:val="single" w:sz="6" w:space="1" w:color="auto"/>
        <w:left w:val="single" w:sz="6" w:space="1" w:color="auto"/>
        <w:bottom w:val="single" w:sz="6" w:space="1" w:color="auto"/>
        <w:right w:val="single" w:sz="6" w:space="1" w:color="auto"/>
      </w:pBdr>
      <w:ind w:left="1728"/>
    </w:pPr>
    <w:rPr>
      <w:rFonts w:ascii="Courier New" w:hAnsi="Courier New"/>
      <w:b/>
      <w:sz w:val="22"/>
    </w:rPr>
  </w:style>
  <w:style w:type="paragraph" w:customStyle="1" w:styleId="RH">
    <w:name w:val="RH"/>
    <w:rsid w:val="008667CC"/>
    <w:pPr>
      <w:spacing w:line="240" w:lineRule="atLeast"/>
    </w:pPr>
    <w:rPr>
      <w:rFonts w:ascii="Times New Roman" w:hAnsi="Times New Roman"/>
      <w:b/>
      <w:sz w:val="24"/>
    </w:rPr>
  </w:style>
  <w:style w:type="paragraph" w:customStyle="1" w:styleId="RF">
    <w:name w:val="RF"/>
    <w:rsid w:val="008667CC"/>
    <w:pPr>
      <w:spacing w:line="240" w:lineRule="atLeast"/>
      <w:jc w:val="center"/>
    </w:pPr>
    <w:rPr>
      <w:rFonts w:ascii="Times New Roman" w:hAnsi="Times New Roman"/>
      <w:sz w:val="24"/>
    </w:rPr>
  </w:style>
  <w:style w:type="paragraph" w:customStyle="1" w:styleId="T1">
    <w:name w:val="T1"/>
    <w:rsid w:val="008667CC"/>
    <w:pPr>
      <w:pBdr>
        <w:top w:val="double" w:sz="6" w:space="1" w:color="auto"/>
        <w:left w:val="double" w:sz="6" w:space="1" w:color="auto"/>
        <w:bottom w:val="double" w:sz="6" w:space="1" w:color="auto"/>
        <w:right w:val="double" w:sz="6" w:space="1" w:color="auto"/>
      </w:pBdr>
      <w:spacing w:line="240" w:lineRule="atLeast"/>
      <w:jc w:val="center"/>
    </w:pPr>
    <w:rPr>
      <w:rFonts w:ascii="Times New Roman" w:hAnsi="Times New Roman"/>
      <w:b/>
      <w:sz w:val="28"/>
    </w:rPr>
  </w:style>
  <w:style w:type="paragraph" w:customStyle="1" w:styleId="SA">
    <w:name w:val="SA"/>
    <w:rsid w:val="008667CC"/>
    <w:pPr>
      <w:keepLines/>
      <w:spacing w:before="480" w:line="240" w:lineRule="atLeast"/>
    </w:pPr>
    <w:rPr>
      <w:rFonts w:ascii="Times New Roman" w:hAnsi="Times New Roman"/>
      <w:sz w:val="24"/>
    </w:rPr>
  </w:style>
  <w:style w:type="paragraph" w:customStyle="1" w:styleId="C1">
    <w:name w:val="C1"/>
    <w:basedOn w:val="C4"/>
    <w:rsid w:val="008667CC"/>
    <w:pPr>
      <w:ind w:left="0"/>
    </w:pPr>
  </w:style>
  <w:style w:type="paragraph" w:customStyle="1" w:styleId="C2">
    <w:name w:val="C2"/>
    <w:basedOn w:val="C1"/>
    <w:rsid w:val="008667CC"/>
    <w:pPr>
      <w:ind w:left="576"/>
    </w:pPr>
  </w:style>
  <w:style w:type="paragraph" w:customStyle="1" w:styleId="C3">
    <w:name w:val="C3"/>
    <w:basedOn w:val="C2"/>
    <w:rsid w:val="008667CC"/>
    <w:pPr>
      <w:ind w:left="1152"/>
    </w:pPr>
  </w:style>
  <w:style w:type="paragraph" w:customStyle="1" w:styleId="C5">
    <w:name w:val="C5"/>
    <w:basedOn w:val="C3"/>
    <w:rsid w:val="008667CC"/>
    <w:pPr>
      <w:ind w:left="2304"/>
    </w:pPr>
  </w:style>
  <w:style w:type="paragraph" w:customStyle="1" w:styleId="C6">
    <w:name w:val="C6"/>
    <w:basedOn w:val="C5"/>
    <w:rsid w:val="008667CC"/>
    <w:pPr>
      <w:ind w:left="2880"/>
    </w:pPr>
  </w:style>
  <w:style w:type="character" w:styleId="PageNumber">
    <w:name w:val="page number"/>
    <w:basedOn w:val="DefaultParagraphFont"/>
    <w:rsid w:val="008667CC"/>
  </w:style>
  <w:style w:type="paragraph" w:customStyle="1" w:styleId="RUNNINGFOOTER">
    <w:name w:val="RUNNING FOOTER"/>
    <w:rsid w:val="00826C42"/>
    <w:pPr>
      <w:widowControl w:val="0"/>
      <w:pBdr>
        <w:top w:val="double" w:sz="6" w:space="0" w:color="000000"/>
      </w:pBdr>
    </w:pPr>
    <w:rPr>
      <w:rFonts w:ascii="Helvetica" w:hAnsi="Helvetica"/>
      <w:i/>
      <w:sz w:val="24"/>
      <w:lang w:eastAsia="zh-CN"/>
    </w:rPr>
  </w:style>
  <w:style w:type="paragraph" w:customStyle="1" w:styleId="Code">
    <w:name w:val="Code"/>
    <w:basedOn w:val="Normal"/>
    <w:link w:val="CodeChar"/>
    <w:rsid w:val="00560EE7"/>
    <w:pPr>
      <w:spacing w:before="0"/>
    </w:pPr>
    <w:rPr>
      <w:rFonts w:ascii="Courier New" w:hAnsi="Courier New"/>
      <w:sz w:val="18"/>
      <w:szCs w:val="18"/>
    </w:rPr>
  </w:style>
  <w:style w:type="character" w:customStyle="1" w:styleId="CodeChar">
    <w:name w:val="Code Char"/>
    <w:basedOn w:val="DefaultParagraphFont"/>
    <w:link w:val="Code"/>
    <w:rsid w:val="00296A04"/>
    <w:rPr>
      <w:rFonts w:ascii="Courier New" w:hAnsi="Courier New"/>
      <w:sz w:val="18"/>
      <w:szCs w:val="18"/>
      <w:lang w:val="en-US" w:eastAsia="en-US" w:bidi="ar-SA"/>
    </w:rPr>
  </w:style>
  <w:style w:type="character" w:styleId="Hyperlink">
    <w:name w:val="Hyperlink"/>
    <w:basedOn w:val="DefaultParagraphFont"/>
    <w:rsid w:val="001405F1"/>
    <w:rPr>
      <w:color w:val="0000FF" w:themeColor="hyperlink"/>
      <w:u w:val="single"/>
    </w:rPr>
  </w:style>
  <w:style w:type="paragraph" w:styleId="ListParagraph">
    <w:name w:val="List Paragraph"/>
    <w:basedOn w:val="Normal"/>
    <w:uiPriority w:val="34"/>
    <w:qFormat/>
    <w:rsid w:val="00805A0C"/>
    <w:pPr>
      <w:ind w:left="720"/>
      <w:contextualSpacing/>
    </w:pPr>
  </w:style>
  <w:style w:type="character" w:styleId="Strong">
    <w:name w:val="Strong"/>
    <w:basedOn w:val="DefaultParagraphFont"/>
    <w:qFormat/>
    <w:rsid w:val="00B307BF"/>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G Times" w:eastAsia="Times New Roman" w:hAnsi="CG Times"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47939"/>
    <w:pPr>
      <w:spacing w:before="120" w:line="240" w:lineRule="atLeast"/>
    </w:pPr>
    <w:rPr>
      <w:rFonts w:ascii="Times New Roman" w:hAnsi="Times New Roman"/>
      <w:sz w:val="24"/>
    </w:rPr>
  </w:style>
  <w:style w:type="paragraph" w:styleId="Heading1">
    <w:name w:val="heading 1"/>
    <w:qFormat/>
    <w:rsid w:val="008667CC"/>
    <w:pPr>
      <w:keepNext/>
      <w:keepLines/>
      <w:spacing w:before="480" w:line="240" w:lineRule="atLeast"/>
      <w:ind w:left="432" w:hanging="432"/>
      <w:outlineLvl w:val="0"/>
    </w:pPr>
    <w:rPr>
      <w:rFonts w:ascii="Times New Roman" w:hAnsi="Times New Roman"/>
      <w:b/>
      <w:sz w:val="24"/>
      <w:u w:val="double"/>
    </w:rPr>
  </w:style>
  <w:style w:type="paragraph" w:styleId="Heading2">
    <w:name w:val="heading 2"/>
    <w:qFormat/>
    <w:rsid w:val="008667CC"/>
    <w:pPr>
      <w:keepNext/>
      <w:keepLines/>
      <w:spacing w:before="240" w:line="240" w:lineRule="atLeast"/>
      <w:ind w:left="432" w:hanging="432"/>
      <w:outlineLvl w:val="1"/>
    </w:pPr>
    <w:rPr>
      <w:rFonts w:ascii="Times New Roman" w:hAnsi="Times New Roman"/>
      <w:b/>
      <w:sz w:val="24"/>
    </w:rPr>
  </w:style>
  <w:style w:type="paragraph" w:styleId="Heading3">
    <w:name w:val="heading 3"/>
    <w:qFormat/>
    <w:rsid w:val="008667CC"/>
    <w:pPr>
      <w:keepNext/>
      <w:keepLines/>
      <w:spacing w:before="240" w:line="240" w:lineRule="atLeast"/>
      <w:ind w:left="432" w:hanging="432"/>
      <w:outlineLvl w:val="2"/>
    </w:pPr>
    <w:rPr>
      <w:rFonts w:ascii="Times New Roman" w:hAnsi="Times New Roman"/>
      <w:b/>
      <w:sz w:val="24"/>
    </w:rPr>
  </w:style>
  <w:style w:type="paragraph" w:styleId="Heading4">
    <w:name w:val="heading 4"/>
    <w:qFormat/>
    <w:rsid w:val="008667CC"/>
    <w:pPr>
      <w:keepNext/>
      <w:keepLines/>
      <w:spacing w:before="240" w:line="240" w:lineRule="atLeast"/>
      <w:ind w:left="432" w:hanging="432"/>
      <w:outlineLvl w:val="3"/>
    </w:pPr>
    <w:rPr>
      <w:rFonts w:ascii="Times New Roman" w:hAnsi="Times New Roman"/>
      <w:b/>
      <w:sz w:val="24"/>
    </w:rPr>
  </w:style>
  <w:style w:type="paragraph" w:styleId="Heading5">
    <w:name w:val="heading 5"/>
    <w:qFormat/>
    <w:rsid w:val="008667CC"/>
    <w:pPr>
      <w:keepNext/>
      <w:keepLines/>
      <w:spacing w:before="240" w:line="240" w:lineRule="atLeast"/>
      <w:ind w:left="432" w:hanging="432"/>
      <w:outlineLvl w:val="4"/>
    </w:pPr>
    <w:rPr>
      <w:rFonts w:ascii="Times New Roman" w:hAnsi="Times New Roman"/>
      <w:b/>
      <w:sz w:val="24"/>
    </w:rPr>
  </w:style>
  <w:style w:type="paragraph" w:styleId="Heading6">
    <w:name w:val="heading 6"/>
    <w:qFormat/>
    <w:rsid w:val="008667CC"/>
    <w:pPr>
      <w:keepNext/>
      <w:keepLines/>
      <w:spacing w:before="240" w:line="240" w:lineRule="atLeast"/>
      <w:ind w:left="432" w:hanging="432"/>
      <w:outlineLvl w:val="5"/>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semiHidden/>
    <w:rsid w:val="008667CC"/>
  </w:style>
  <w:style w:type="paragraph" w:styleId="Footer">
    <w:name w:val="footer"/>
    <w:basedOn w:val="Normal"/>
    <w:rsid w:val="008667CC"/>
    <w:pPr>
      <w:tabs>
        <w:tab w:val="center" w:pos="4320"/>
        <w:tab w:val="right" w:pos="8640"/>
      </w:tabs>
    </w:pPr>
  </w:style>
  <w:style w:type="paragraph" w:styleId="Header">
    <w:name w:val="header"/>
    <w:basedOn w:val="Normal"/>
    <w:rsid w:val="008667CC"/>
    <w:pPr>
      <w:tabs>
        <w:tab w:val="center" w:pos="4320"/>
        <w:tab w:val="right" w:pos="8640"/>
      </w:tabs>
    </w:pPr>
  </w:style>
  <w:style w:type="paragraph" w:styleId="NormalIndent">
    <w:name w:val="Normal Indent"/>
    <w:basedOn w:val="Normal"/>
    <w:rsid w:val="008667CC"/>
    <w:pPr>
      <w:ind w:left="720"/>
    </w:pPr>
  </w:style>
  <w:style w:type="paragraph" w:customStyle="1" w:styleId="C4">
    <w:name w:val="C4"/>
    <w:basedOn w:val="Normal"/>
    <w:rsid w:val="00560EE7"/>
    <w:pPr>
      <w:pBdr>
        <w:top w:val="single" w:sz="6" w:space="1" w:color="auto"/>
        <w:left w:val="single" w:sz="6" w:space="1" w:color="auto"/>
        <w:bottom w:val="single" w:sz="6" w:space="1" w:color="auto"/>
        <w:right w:val="single" w:sz="6" w:space="1" w:color="auto"/>
      </w:pBdr>
      <w:ind w:left="1728"/>
    </w:pPr>
    <w:rPr>
      <w:rFonts w:ascii="Courier New" w:hAnsi="Courier New"/>
      <w:b/>
      <w:sz w:val="22"/>
    </w:rPr>
  </w:style>
  <w:style w:type="paragraph" w:customStyle="1" w:styleId="RH">
    <w:name w:val="RH"/>
    <w:rsid w:val="008667CC"/>
    <w:pPr>
      <w:spacing w:line="240" w:lineRule="atLeast"/>
    </w:pPr>
    <w:rPr>
      <w:rFonts w:ascii="Times New Roman" w:hAnsi="Times New Roman"/>
      <w:b/>
      <w:sz w:val="24"/>
    </w:rPr>
  </w:style>
  <w:style w:type="paragraph" w:customStyle="1" w:styleId="RF">
    <w:name w:val="RF"/>
    <w:rsid w:val="008667CC"/>
    <w:pPr>
      <w:spacing w:line="240" w:lineRule="atLeast"/>
      <w:jc w:val="center"/>
    </w:pPr>
    <w:rPr>
      <w:rFonts w:ascii="Times New Roman" w:hAnsi="Times New Roman"/>
      <w:sz w:val="24"/>
    </w:rPr>
  </w:style>
  <w:style w:type="paragraph" w:customStyle="1" w:styleId="T1">
    <w:name w:val="T1"/>
    <w:rsid w:val="008667CC"/>
    <w:pPr>
      <w:pBdr>
        <w:top w:val="double" w:sz="6" w:space="1" w:color="auto"/>
        <w:left w:val="double" w:sz="6" w:space="1" w:color="auto"/>
        <w:bottom w:val="double" w:sz="6" w:space="1" w:color="auto"/>
        <w:right w:val="double" w:sz="6" w:space="1" w:color="auto"/>
      </w:pBdr>
      <w:spacing w:line="240" w:lineRule="atLeast"/>
      <w:jc w:val="center"/>
    </w:pPr>
    <w:rPr>
      <w:rFonts w:ascii="Times New Roman" w:hAnsi="Times New Roman"/>
      <w:b/>
      <w:sz w:val="28"/>
    </w:rPr>
  </w:style>
  <w:style w:type="paragraph" w:customStyle="1" w:styleId="SA">
    <w:name w:val="SA"/>
    <w:rsid w:val="008667CC"/>
    <w:pPr>
      <w:keepLines/>
      <w:spacing w:before="480" w:line="240" w:lineRule="atLeast"/>
    </w:pPr>
    <w:rPr>
      <w:rFonts w:ascii="Times New Roman" w:hAnsi="Times New Roman"/>
      <w:sz w:val="24"/>
    </w:rPr>
  </w:style>
  <w:style w:type="paragraph" w:customStyle="1" w:styleId="C1">
    <w:name w:val="C1"/>
    <w:basedOn w:val="C4"/>
    <w:rsid w:val="008667CC"/>
    <w:pPr>
      <w:ind w:left="0"/>
    </w:pPr>
  </w:style>
  <w:style w:type="paragraph" w:customStyle="1" w:styleId="C2">
    <w:name w:val="C2"/>
    <w:basedOn w:val="C1"/>
    <w:rsid w:val="008667CC"/>
    <w:pPr>
      <w:ind w:left="576"/>
    </w:pPr>
  </w:style>
  <w:style w:type="paragraph" w:customStyle="1" w:styleId="C3">
    <w:name w:val="C3"/>
    <w:basedOn w:val="C2"/>
    <w:rsid w:val="008667CC"/>
    <w:pPr>
      <w:ind w:left="1152"/>
    </w:pPr>
  </w:style>
  <w:style w:type="paragraph" w:customStyle="1" w:styleId="C5">
    <w:name w:val="C5"/>
    <w:basedOn w:val="C3"/>
    <w:rsid w:val="008667CC"/>
    <w:pPr>
      <w:ind w:left="2304"/>
    </w:pPr>
  </w:style>
  <w:style w:type="paragraph" w:customStyle="1" w:styleId="C6">
    <w:name w:val="C6"/>
    <w:basedOn w:val="C5"/>
    <w:rsid w:val="008667CC"/>
    <w:pPr>
      <w:ind w:left="2880"/>
    </w:pPr>
  </w:style>
  <w:style w:type="character" w:styleId="PageNumber">
    <w:name w:val="page number"/>
    <w:basedOn w:val="DefaultParagraphFont"/>
    <w:rsid w:val="008667CC"/>
  </w:style>
  <w:style w:type="paragraph" w:customStyle="1" w:styleId="RUNNINGFOOTER">
    <w:name w:val="RUNNING FOOTER"/>
    <w:rsid w:val="00826C42"/>
    <w:pPr>
      <w:widowControl w:val="0"/>
      <w:pBdr>
        <w:top w:val="double" w:sz="6" w:space="0" w:color="000000"/>
      </w:pBdr>
    </w:pPr>
    <w:rPr>
      <w:rFonts w:ascii="Helvetica" w:hAnsi="Helvetica"/>
      <w:i/>
      <w:sz w:val="24"/>
      <w:lang w:eastAsia="zh-CN"/>
    </w:rPr>
  </w:style>
  <w:style w:type="paragraph" w:customStyle="1" w:styleId="Code">
    <w:name w:val="Code"/>
    <w:basedOn w:val="Normal"/>
    <w:link w:val="CodeChar"/>
    <w:rsid w:val="00560EE7"/>
    <w:pPr>
      <w:spacing w:before="0"/>
    </w:pPr>
    <w:rPr>
      <w:rFonts w:ascii="Courier New" w:hAnsi="Courier New"/>
      <w:sz w:val="18"/>
      <w:szCs w:val="18"/>
    </w:rPr>
  </w:style>
  <w:style w:type="character" w:customStyle="1" w:styleId="CodeChar">
    <w:name w:val="Code Char"/>
    <w:basedOn w:val="DefaultParagraphFont"/>
    <w:link w:val="Code"/>
    <w:rsid w:val="00296A04"/>
    <w:rPr>
      <w:rFonts w:ascii="Courier New" w:hAnsi="Courier New"/>
      <w:sz w:val="18"/>
      <w:szCs w:val="18"/>
      <w:lang w:val="en-US" w:eastAsia="en-US" w:bidi="ar-SA"/>
    </w:rPr>
  </w:style>
  <w:style w:type="character" w:styleId="Hyperlink">
    <w:name w:val="Hyperlink"/>
    <w:basedOn w:val="DefaultParagraphFont"/>
    <w:rsid w:val="001405F1"/>
    <w:rPr>
      <w:color w:val="0000FF" w:themeColor="hyperlink"/>
      <w:u w:val="single"/>
    </w:rPr>
  </w:style>
  <w:style w:type="paragraph" w:styleId="ListParagraph">
    <w:name w:val="List Paragraph"/>
    <w:basedOn w:val="Normal"/>
    <w:uiPriority w:val="34"/>
    <w:qFormat/>
    <w:rsid w:val="00805A0C"/>
    <w:pPr>
      <w:ind w:left="720"/>
      <w:contextualSpacing/>
    </w:pPr>
  </w:style>
  <w:style w:type="character" w:styleId="Strong">
    <w:name w:val="Strong"/>
    <w:basedOn w:val="DefaultParagraphFont"/>
    <w:qFormat/>
    <w:rsid w:val="00B307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ser\Application%20Data\Microsoft\Templates\My%20Templates\Mis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\Documents and Settings\User\Application Data\Microsoft\Templates\My Templates\Misc.dot</Template>
  <TotalTime>22</TotalTime>
  <Pages>2</Pages>
  <Words>722</Words>
  <Characters>4117</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MS-UML - Lab Solution Template</vt:lpstr>
    </vt:vector>
  </TitlesOfParts>
  <Company> </Company>
  <LinksUpToDate>false</LinksUpToDate>
  <CharactersWithSpaces>4830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MS-UML - Lab Solution Template</dc:title>
  <dc:subject/>
  <dc:creator>Terry Mellon</dc:creator>
  <cp:keywords/>
  <dc:description/>
  <cp:lastModifiedBy>Kevin Gary</cp:lastModifiedBy>
  <cp:revision>4</cp:revision>
  <cp:lastPrinted>2014-02-11T05:03:00Z</cp:lastPrinted>
  <dcterms:created xsi:type="dcterms:W3CDTF">2016-04-11T05:07:00Z</dcterms:created>
  <dcterms:modified xsi:type="dcterms:W3CDTF">2016-04-11T05:43:00Z</dcterms:modified>
</cp:coreProperties>
</file>