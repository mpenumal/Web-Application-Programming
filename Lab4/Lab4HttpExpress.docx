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05679" w14:textId="43175C67" w:rsidR="00BA5448" w:rsidRDefault="004C2F93" w:rsidP="00BA5448">
      <w:pPr>
        <w:pStyle w:val="T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left"/>
      </w:pPr>
      <w:r>
        <w:t>SER422 Spring 2016 Lab 4</w:t>
      </w:r>
      <w:r>
        <w:br/>
        <w:t>Assigned 3</w:t>
      </w:r>
      <w:r w:rsidR="00EE5776">
        <w:t>/3</w:t>
      </w:r>
      <w:r>
        <w:t>1/16, due 4/10</w:t>
      </w:r>
      <w:r w:rsidR="0080785C">
        <w:t>/16</w:t>
      </w:r>
      <w:r w:rsidR="00EE5776">
        <w:t xml:space="preserve"> at 11:59:00</w:t>
      </w:r>
      <w:r w:rsidR="00BA5448">
        <w:t xml:space="preserve">pm via submission to </w:t>
      </w:r>
      <w:r w:rsidR="00EE5776">
        <w:t>Blackboard</w:t>
      </w:r>
    </w:p>
    <w:p w14:paraId="4FA2172E" w14:textId="77777777" w:rsidR="00165DAD" w:rsidRDefault="00165DAD" w:rsidP="00BA5448">
      <w:pPr>
        <w:spacing w:before="0" w:line="240" w:lineRule="auto"/>
      </w:pPr>
    </w:p>
    <w:p w14:paraId="18601488" w14:textId="73D9139C" w:rsidR="00165DAD" w:rsidRDefault="005F608A" w:rsidP="00BA5448">
      <w:pPr>
        <w:spacing w:before="0" w:line="240" w:lineRule="auto"/>
      </w:pPr>
      <w:r>
        <w:t xml:space="preserve">In this lab you are </w:t>
      </w:r>
      <w:r w:rsidR="00D91202">
        <w:t>required to complete</w:t>
      </w:r>
      <w:r>
        <w:t xml:space="preserve"> 2</w:t>
      </w:r>
      <w:r w:rsidR="00165DAD">
        <w:t xml:space="preserve"> tasks. The first </w:t>
      </w:r>
      <w:r>
        <w:t xml:space="preserve">asks you to code a simple </w:t>
      </w:r>
      <w:proofErr w:type="spellStart"/>
      <w:r w:rsidR="004C2F93">
        <w:t>NodeJS</w:t>
      </w:r>
      <w:proofErr w:type="spellEnd"/>
      <w:r w:rsidR="00D91202">
        <w:t xml:space="preserve"> application</w:t>
      </w:r>
      <w:r w:rsidR="00165DAD">
        <w:t>.</w:t>
      </w:r>
      <w:r>
        <w:t xml:space="preserve"> The second asks you to </w:t>
      </w:r>
      <w:r w:rsidR="004C2F93">
        <w:t>rewrite the same functionality in Express</w:t>
      </w:r>
      <w:r>
        <w:t>.</w:t>
      </w:r>
      <w:r w:rsidR="002979D0">
        <w:t xml:space="preserve"> You will recognize the requirements as being almost exactly the same requirements as Lab 2 (your first servlet app).</w:t>
      </w:r>
    </w:p>
    <w:p w14:paraId="3501B380" w14:textId="77777777" w:rsidR="00D42174" w:rsidRDefault="00D42174" w:rsidP="00BA5448">
      <w:pPr>
        <w:spacing w:before="0" w:line="240" w:lineRule="auto"/>
      </w:pPr>
    </w:p>
    <w:p w14:paraId="236F0E05" w14:textId="77777777" w:rsidR="00D42174" w:rsidRDefault="00D42174" w:rsidP="00D42174">
      <w:pPr>
        <w:spacing w:line="240" w:lineRule="auto"/>
      </w:pPr>
      <w:r>
        <w:rPr>
          <w:b/>
          <w:u w:val="single"/>
        </w:rPr>
        <w:t>Submission:</w:t>
      </w:r>
    </w:p>
    <w:p w14:paraId="1D500F7E" w14:textId="1B85A25D" w:rsidR="00D42174" w:rsidRDefault="00D42174" w:rsidP="00B407F0">
      <w:pPr>
        <w:spacing w:line="240" w:lineRule="auto"/>
      </w:pPr>
      <w:r>
        <w:t>For submission, you should submit to Blackb</w:t>
      </w:r>
      <w:r w:rsidR="00B407F0">
        <w:t xml:space="preserve">oard a single </w:t>
      </w:r>
      <w:proofErr w:type="spellStart"/>
      <w:r w:rsidR="00B407F0">
        <w:t>zipfile</w:t>
      </w:r>
      <w:proofErr w:type="spellEnd"/>
      <w:r w:rsidR="00B407F0">
        <w:t xml:space="preserve"> named lab4</w:t>
      </w:r>
      <w:r>
        <w:t xml:space="preserve">_&lt;asurite1&gt;.zip (or .jar) that has within it </w:t>
      </w:r>
      <w:r w:rsidR="00B407F0">
        <w:t xml:space="preserve">a minimum of </w:t>
      </w:r>
      <w:r>
        <w:t xml:space="preserve">2 </w:t>
      </w:r>
      <w:proofErr w:type="spellStart"/>
      <w:r w:rsidR="00B407F0">
        <w:t>Javascript</w:t>
      </w:r>
      <w:proofErr w:type="spellEnd"/>
      <w:r>
        <w:t xml:space="preserve"> files (one for each application)</w:t>
      </w:r>
      <w:r w:rsidR="00B407F0">
        <w:t xml:space="preserve"> named task1.js and task2.js</w:t>
      </w:r>
      <w:r>
        <w:t>.</w:t>
      </w:r>
      <w:r w:rsidR="00B407F0">
        <w:t xml:space="preserve"> You may have additional </w:t>
      </w:r>
      <w:proofErr w:type="spellStart"/>
      <w:r w:rsidR="00B407F0">
        <w:t>Javascript</w:t>
      </w:r>
      <w:proofErr w:type="spellEnd"/>
      <w:r w:rsidR="00B407F0">
        <w:t xml:space="preserve"> files if you choose to factor a solution out into multiple files (though I have not covered this so in no way is it required). Do not include any additional node modules outside of the ones we have discussed in class (http, </w:t>
      </w:r>
      <w:proofErr w:type="spellStart"/>
      <w:r w:rsidR="00B407F0">
        <w:t>url</w:t>
      </w:r>
      <w:proofErr w:type="spellEnd"/>
      <w:r w:rsidR="00B407F0">
        <w:t xml:space="preserve">, </w:t>
      </w:r>
      <w:proofErr w:type="spellStart"/>
      <w:r w:rsidR="00B407F0">
        <w:t>querystring</w:t>
      </w:r>
      <w:proofErr w:type="spellEnd"/>
      <w:r w:rsidR="00B407F0">
        <w:t xml:space="preserve">, express, jade or </w:t>
      </w:r>
      <w:proofErr w:type="spellStart"/>
      <w:r w:rsidR="00B407F0">
        <w:t>ejs</w:t>
      </w:r>
      <w:proofErr w:type="spellEnd"/>
      <w:r w:rsidR="00B407F0">
        <w:t xml:space="preserve">). Basically it has to be built-in to node (except express, jade, </w:t>
      </w:r>
      <w:proofErr w:type="spellStart"/>
      <w:r w:rsidR="00B407F0">
        <w:t>ejs</w:t>
      </w:r>
      <w:proofErr w:type="spellEnd"/>
      <w:r w:rsidR="00B407F0">
        <w:t>) for you to use it.</w:t>
      </w:r>
    </w:p>
    <w:p w14:paraId="3900708F" w14:textId="77777777" w:rsidR="00BA5448" w:rsidRDefault="00BA5448" w:rsidP="00BA5448">
      <w:pPr>
        <w:spacing w:before="0" w:line="240" w:lineRule="auto"/>
      </w:pPr>
    </w:p>
    <w:p w14:paraId="60EAFEE8" w14:textId="58645B23" w:rsidR="00BA5448" w:rsidRPr="00402890" w:rsidRDefault="00BA5448" w:rsidP="00BA5448">
      <w:pPr>
        <w:rPr>
          <w:b/>
          <w:u w:val="single"/>
        </w:rPr>
      </w:pPr>
      <w:r>
        <w:rPr>
          <w:b/>
          <w:u w:val="single"/>
        </w:rPr>
        <w:t xml:space="preserve">Task 1: </w:t>
      </w:r>
      <w:r w:rsidR="005F608A">
        <w:rPr>
          <w:b/>
          <w:u w:val="single"/>
        </w:rPr>
        <w:t xml:space="preserve">Simple </w:t>
      </w:r>
      <w:r w:rsidR="00B407F0">
        <w:rPr>
          <w:b/>
          <w:u w:val="single"/>
        </w:rPr>
        <w:t>web</w:t>
      </w:r>
      <w:r w:rsidR="005F608A">
        <w:rPr>
          <w:b/>
          <w:u w:val="single"/>
        </w:rPr>
        <w:t xml:space="preserve"> functionality (5</w:t>
      </w:r>
      <w:r w:rsidR="00165DAD">
        <w:rPr>
          <w:b/>
          <w:u w:val="single"/>
        </w:rPr>
        <w:t>0%</w:t>
      </w:r>
      <w:r>
        <w:rPr>
          <w:b/>
          <w:u w:val="single"/>
        </w:rPr>
        <w:t>)</w:t>
      </w:r>
    </w:p>
    <w:p w14:paraId="3241E5C5" w14:textId="77777777" w:rsidR="005F608A" w:rsidRDefault="005F608A" w:rsidP="00BA5448">
      <w:r>
        <w:t>Write a complete web application that does the following:</w:t>
      </w:r>
    </w:p>
    <w:p w14:paraId="25188817" w14:textId="695327D4" w:rsidR="005F608A" w:rsidRDefault="00D42174" w:rsidP="00036807">
      <w:pPr>
        <w:pStyle w:val="ListParagraph"/>
        <w:numPr>
          <w:ilvl w:val="0"/>
          <w:numId w:val="5"/>
        </w:numPr>
        <w:ind w:left="360"/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r w:rsidR="005F608A">
        <w:t xml:space="preserve">Provides a web form </w:t>
      </w:r>
      <w:r w:rsidR="00960B6E">
        <w:t>allowing</w:t>
      </w:r>
      <w:r w:rsidR="005F608A">
        <w:t xml:space="preserve"> </w:t>
      </w:r>
      <w:r w:rsidR="00960B6E">
        <w:t xml:space="preserve">a </w:t>
      </w:r>
      <w:r w:rsidR="005F608A">
        <w:t xml:space="preserve">user to input </w:t>
      </w:r>
      <w:r w:rsidR="00260FD1">
        <w:t>a first/last</w:t>
      </w:r>
      <w:r w:rsidR="005F608A">
        <w:t xml:space="preserve"> name, languages </w:t>
      </w:r>
      <w:r w:rsidR="00260FD1">
        <w:t>the person</w:t>
      </w:r>
      <w:r w:rsidR="005F608A">
        <w:t xml:space="preserve"> knows how to program in, days of the week </w:t>
      </w:r>
      <w:r w:rsidR="00260FD1">
        <w:t>the person</w:t>
      </w:r>
      <w:r w:rsidR="005F608A">
        <w:t xml:space="preserve"> can meet, and at least one additional descriptive attribute you decide to add.</w:t>
      </w:r>
      <w:r w:rsidR="00B407F0">
        <w:t xml:space="preserve"> </w:t>
      </w:r>
      <w:r w:rsidR="00B407F0">
        <w:rPr>
          <w:i/>
        </w:rPr>
        <w:t>This is the same functionality as Lab 2, but now you must serve it from node. Map this to URL “/” and method GET.</w:t>
      </w:r>
    </w:p>
    <w:p w14:paraId="3929A5CF" w14:textId="54951B83" w:rsidR="005F608A" w:rsidRDefault="00D42174" w:rsidP="00036807">
      <w:pPr>
        <w:pStyle w:val="ListParagraph"/>
        <w:numPr>
          <w:ilvl w:val="0"/>
          <w:numId w:val="5"/>
        </w:numPr>
        <w:ind w:left="360"/>
      </w:pPr>
      <w:r>
        <w:t xml:space="preserve">(20 </w:t>
      </w:r>
      <w:proofErr w:type="spellStart"/>
      <w:r>
        <w:t>pts</w:t>
      </w:r>
      <w:proofErr w:type="spellEnd"/>
      <w:r>
        <w:t xml:space="preserve">) </w:t>
      </w:r>
      <w:r w:rsidR="005F608A">
        <w:t xml:space="preserve">The web form </w:t>
      </w:r>
      <w:r w:rsidR="00960B6E">
        <w:t>must</w:t>
      </w:r>
      <w:r w:rsidR="00B407F0">
        <w:t xml:space="preserve"> POST to</w:t>
      </w:r>
      <w:r w:rsidR="005F608A">
        <w:t xml:space="preserve"> URL</w:t>
      </w:r>
      <w:r w:rsidR="00B407F0">
        <w:t xml:space="preserve"> </w:t>
      </w:r>
      <w:r w:rsidR="00B407F0">
        <w:rPr>
          <w:i/>
        </w:rPr>
        <w:t>/</w:t>
      </w:r>
      <w:proofErr w:type="spellStart"/>
      <w:r w:rsidR="00B407F0" w:rsidRPr="00B407F0">
        <w:rPr>
          <w:i/>
        </w:rPr>
        <w:t>post</w:t>
      </w:r>
      <w:r w:rsidR="00B407F0">
        <w:rPr>
          <w:i/>
        </w:rPr>
        <w:t>_coder</w:t>
      </w:r>
      <w:proofErr w:type="spellEnd"/>
      <w:r w:rsidR="005F608A">
        <w:t xml:space="preserve">. The POST should be handled by your </w:t>
      </w:r>
      <w:r w:rsidR="00B407F0">
        <w:t xml:space="preserve">node </w:t>
      </w:r>
      <w:proofErr w:type="spellStart"/>
      <w:r w:rsidR="00B407F0">
        <w:t>webapp</w:t>
      </w:r>
      <w:proofErr w:type="spellEnd"/>
      <w:r w:rsidR="005F608A">
        <w:t xml:space="preserve">, which will receive the information and </w:t>
      </w:r>
      <w:r w:rsidR="00B407F0">
        <w:t>store it in an array</w:t>
      </w:r>
      <w:r w:rsidR="005F608A">
        <w:t xml:space="preserve">. The </w:t>
      </w:r>
      <w:r w:rsidR="00B407F0">
        <w:t>server</w:t>
      </w:r>
      <w:r w:rsidR="005F608A">
        <w:t xml:space="preserve"> should </w:t>
      </w:r>
      <w:r w:rsidR="00B407F0">
        <w:t>respond with</w:t>
      </w:r>
      <w:r w:rsidR="005F608A">
        <w:t xml:space="preserve"> a message stating the </w:t>
      </w:r>
      <w:r w:rsidR="00B407F0">
        <w:t>action</w:t>
      </w:r>
      <w:r w:rsidR="005F608A">
        <w:t xml:space="preserve"> was successful (or not) followed by a count of the number of entries in the </w:t>
      </w:r>
      <w:r w:rsidR="00B407F0">
        <w:t>array</w:t>
      </w:r>
      <w:r w:rsidR="005F608A">
        <w:t xml:space="preserve">, and </w:t>
      </w:r>
      <w:r w:rsidR="00B407F0">
        <w:t>then display the same</w:t>
      </w:r>
      <w:r w:rsidR="005F608A">
        <w:t xml:space="preserve"> web form </w:t>
      </w:r>
      <w:r w:rsidR="00B407F0">
        <w:t>as step #1.</w:t>
      </w:r>
    </w:p>
    <w:p w14:paraId="0DCACCAB" w14:textId="1F10C91C" w:rsidR="005F608A" w:rsidRDefault="00D42174" w:rsidP="00036807">
      <w:pPr>
        <w:pStyle w:val="ListParagraph"/>
        <w:numPr>
          <w:ilvl w:val="0"/>
          <w:numId w:val="5"/>
        </w:numPr>
        <w:ind w:left="360"/>
      </w:pPr>
      <w:r>
        <w:t xml:space="preserve">(25 </w:t>
      </w:r>
      <w:proofErr w:type="spellStart"/>
      <w:r>
        <w:t>pts</w:t>
      </w:r>
      <w:proofErr w:type="spellEnd"/>
      <w:r>
        <w:t xml:space="preserve">) </w:t>
      </w:r>
      <w:r w:rsidR="005F608A">
        <w:t xml:space="preserve">The </w:t>
      </w:r>
      <w:proofErr w:type="spellStart"/>
      <w:r w:rsidR="00B407F0">
        <w:t>webapp</w:t>
      </w:r>
      <w:proofErr w:type="spellEnd"/>
      <w:r w:rsidR="005F608A">
        <w:t xml:space="preserve"> </w:t>
      </w:r>
      <w:r w:rsidR="00960B6E">
        <w:t>must</w:t>
      </w:r>
      <w:r w:rsidR="005F608A">
        <w:t xml:space="preserve"> accept a GET request </w:t>
      </w:r>
      <w:r w:rsidR="00B407F0">
        <w:t xml:space="preserve">to URL </w:t>
      </w:r>
      <w:r w:rsidR="002979D0">
        <w:rPr>
          <w:i/>
        </w:rPr>
        <w:t>/</w:t>
      </w:r>
      <w:r w:rsidR="00B407F0">
        <w:rPr>
          <w:i/>
        </w:rPr>
        <w:t>coders</w:t>
      </w:r>
      <w:r w:rsidR="00B407F0">
        <w:t xml:space="preserve"> </w:t>
      </w:r>
      <w:r w:rsidR="005F608A">
        <w:t xml:space="preserve">that lists all the entries in the </w:t>
      </w:r>
      <w:r w:rsidR="00B407F0">
        <w:t>array</w:t>
      </w:r>
      <w:r w:rsidR="005F608A">
        <w:t xml:space="preserve">. </w:t>
      </w:r>
      <w:r w:rsidR="00B407F0">
        <w:t>Include the following constraints:</w:t>
      </w:r>
    </w:p>
    <w:p w14:paraId="197D019E" w14:textId="77777777" w:rsidR="00B303BE" w:rsidRDefault="00B303BE" w:rsidP="00036807">
      <w:pPr>
        <w:pStyle w:val="ListParagraph"/>
        <w:numPr>
          <w:ilvl w:val="1"/>
          <w:numId w:val="5"/>
        </w:numPr>
        <w:ind w:left="720"/>
      </w:pPr>
      <w:r>
        <w:t>If the browser is a Chrome browser then set a pink background color.</w:t>
      </w:r>
    </w:p>
    <w:p w14:paraId="381A8720" w14:textId="6E2F7B14" w:rsidR="005F608A" w:rsidRDefault="00B303BE" w:rsidP="00036807">
      <w:pPr>
        <w:pStyle w:val="ListParagraph"/>
        <w:numPr>
          <w:ilvl w:val="1"/>
          <w:numId w:val="5"/>
        </w:numPr>
        <w:ind w:left="720"/>
      </w:pPr>
      <w:r>
        <w:t>T</w:t>
      </w:r>
      <w:r w:rsidR="005F608A">
        <w:t>he GET should take one or more query parameters that filter results by a substring of the attribute nam</w:t>
      </w:r>
      <w:r w:rsidR="00DC69F8">
        <w:t>ed in the query string. Example</w:t>
      </w:r>
      <w:r w:rsidR="005F608A">
        <w:t>:</w:t>
      </w:r>
    </w:p>
    <w:p w14:paraId="6CBEA9A5" w14:textId="3C5F93BD" w:rsidR="00DC69F8" w:rsidRDefault="005F608A" w:rsidP="00036807">
      <w:pPr>
        <w:pStyle w:val="ListParagraph"/>
        <w:numPr>
          <w:ilvl w:val="2"/>
          <w:numId w:val="5"/>
        </w:numPr>
        <w:ind w:left="900"/>
      </w:pPr>
      <w:r>
        <w:t xml:space="preserve">“GET </w:t>
      </w:r>
      <w:r w:rsidR="002979D0">
        <w:t>/</w:t>
      </w:r>
      <w:proofErr w:type="spellStart"/>
      <w:r w:rsidR="002979D0">
        <w:t>coders</w:t>
      </w:r>
      <w:proofErr w:type="gramStart"/>
      <w:r>
        <w:t>?firstname</w:t>
      </w:r>
      <w:proofErr w:type="spellEnd"/>
      <w:proofErr w:type="gramEnd"/>
      <w:r>
        <w:t>=</w:t>
      </w:r>
      <w:proofErr w:type="spellStart"/>
      <w:r>
        <w:t>ob&amp;languages</w:t>
      </w:r>
      <w:proofErr w:type="spellEnd"/>
      <w:r>
        <w:t>=</w:t>
      </w:r>
      <w:proofErr w:type="spellStart"/>
      <w:r w:rsidR="00DC69F8">
        <w:t>scala+lisp&amp;days</w:t>
      </w:r>
      <w:proofErr w:type="spellEnd"/>
      <w:r w:rsidR="00DC69F8">
        <w:t>=</w:t>
      </w:r>
      <w:proofErr w:type="spellStart"/>
      <w:r w:rsidR="00DC69F8">
        <w:t>MW</w:t>
      </w:r>
      <w:r w:rsidR="000C5D93">
        <w:t>&amp;hair</w:t>
      </w:r>
      <w:proofErr w:type="spellEnd"/>
      <w:r w:rsidR="000C5D93">
        <w:t>=blonde</w:t>
      </w:r>
      <w:r w:rsidR="00DC69F8">
        <w:t xml:space="preserve">” on this </w:t>
      </w:r>
      <w:r w:rsidR="000C5D93">
        <w:t>data (this assumes the custom attribute you added was “hair”)</w:t>
      </w:r>
      <w:r w:rsidR="00DC69F8">
        <w:t>:</w:t>
      </w:r>
    </w:p>
    <w:p w14:paraId="697F02AB" w14:textId="77777777" w:rsidR="00DC69F8" w:rsidRDefault="00DC69F8" w:rsidP="00DC69F8">
      <w:pPr>
        <w:pStyle w:val="ListParagraph"/>
        <w:numPr>
          <w:ilvl w:val="3"/>
          <w:numId w:val="5"/>
        </w:numPr>
        <w:ind w:left="2160"/>
      </w:pPr>
      <w:r>
        <w:t xml:space="preserve">“Bob Smith, java </w:t>
      </w:r>
      <w:proofErr w:type="spellStart"/>
      <w:r>
        <w:t>scala</w:t>
      </w:r>
      <w:proofErr w:type="spellEnd"/>
      <w:r>
        <w:t xml:space="preserve"> c, Monday Thursday</w:t>
      </w:r>
      <w:r w:rsidR="000C5D93">
        <w:t>, brunette</w:t>
      </w:r>
      <w:r>
        <w:t>”</w:t>
      </w:r>
    </w:p>
    <w:p w14:paraId="48965155" w14:textId="77777777" w:rsidR="00DC69F8" w:rsidRDefault="00DC69F8" w:rsidP="00DC69F8">
      <w:pPr>
        <w:pStyle w:val="ListParagraph"/>
        <w:numPr>
          <w:ilvl w:val="3"/>
          <w:numId w:val="5"/>
        </w:numPr>
        <w:ind w:left="2160"/>
      </w:pPr>
      <w:r>
        <w:t xml:space="preserve">“Rob Roy,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ada</w:t>
      </w:r>
      <w:proofErr w:type="spellEnd"/>
      <w:r>
        <w:t>, Wednesday Friday</w:t>
      </w:r>
      <w:r w:rsidR="000C5D93">
        <w:t>, blonde</w:t>
      </w:r>
      <w:r>
        <w:t>”</w:t>
      </w:r>
    </w:p>
    <w:p w14:paraId="49BB0358" w14:textId="77777777" w:rsidR="00DC69F8" w:rsidRDefault="00DC69F8" w:rsidP="00DC69F8">
      <w:pPr>
        <w:pStyle w:val="ListParagraph"/>
        <w:numPr>
          <w:ilvl w:val="3"/>
          <w:numId w:val="5"/>
        </w:numPr>
        <w:ind w:left="2160"/>
      </w:pPr>
      <w:r>
        <w:t>“Sue Sink, lisp C#, Monday Wednesday</w:t>
      </w:r>
      <w:r w:rsidR="000C5D93">
        <w:t>, black</w:t>
      </w:r>
    </w:p>
    <w:p w14:paraId="2E91ADCC" w14:textId="477E45A0" w:rsidR="00B303BE" w:rsidRPr="00D42174" w:rsidRDefault="00DC69F8" w:rsidP="00D42174">
      <w:pPr>
        <w:ind w:left="720"/>
      </w:pPr>
      <w:r>
        <w:t>Would return 2 but not number</w:t>
      </w:r>
      <w:r w:rsidR="000C5D93">
        <w:t xml:space="preserve"> 1 and</w:t>
      </w:r>
      <w:r>
        <w:t xml:space="preserve"> 3. Note that the parameters of different attributes are </w:t>
      </w:r>
      <w:proofErr w:type="spellStart"/>
      <w:r>
        <w:t>AND’d</w:t>
      </w:r>
      <w:proofErr w:type="spellEnd"/>
      <w:r>
        <w:t xml:space="preserve"> together, while within a multi-valued attribute it is an OR.</w:t>
      </w:r>
      <w:r w:rsidR="00D91202">
        <w:t xml:space="preserve"> Note that if</w:t>
      </w:r>
      <w:r w:rsidR="000C5D93">
        <w:t xml:space="preserve"> no parameters are </w:t>
      </w:r>
      <w:r w:rsidR="00D91202">
        <w:t xml:space="preserve">given to the GET then the entire set of entries should be returned. </w:t>
      </w:r>
      <w:r w:rsidR="005F608A">
        <w:t xml:space="preserve">Make certain that the </w:t>
      </w:r>
      <w:proofErr w:type="gramStart"/>
      <w:r w:rsidR="005F608A">
        <w:t>results of GETs are not cached by the browser</w:t>
      </w:r>
      <w:proofErr w:type="gramEnd"/>
      <w:r w:rsidR="005F608A">
        <w:t>.</w:t>
      </w:r>
    </w:p>
    <w:p w14:paraId="56759249" w14:textId="77777777" w:rsidR="002979D0" w:rsidRDefault="002979D0" w:rsidP="00BA5448">
      <w:pPr>
        <w:rPr>
          <w:b/>
          <w:u w:val="single"/>
        </w:rPr>
      </w:pPr>
    </w:p>
    <w:p w14:paraId="40EBCE12" w14:textId="48239EC7" w:rsidR="00BA5448" w:rsidRDefault="00BA5448" w:rsidP="00BA5448">
      <w:r>
        <w:rPr>
          <w:b/>
          <w:u w:val="single"/>
        </w:rPr>
        <w:t xml:space="preserve">Task 2: </w:t>
      </w:r>
      <w:r w:rsidR="00B407F0">
        <w:rPr>
          <w:b/>
          <w:u w:val="single"/>
        </w:rPr>
        <w:t>Redo Task 1 in Express</w:t>
      </w:r>
      <w:r w:rsidR="00DC69F8">
        <w:rPr>
          <w:b/>
          <w:u w:val="single"/>
        </w:rPr>
        <w:t xml:space="preserve"> (5</w:t>
      </w:r>
      <w:r w:rsidR="001405F1">
        <w:rPr>
          <w:b/>
          <w:u w:val="single"/>
        </w:rPr>
        <w:t>0</w:t>
      </w:r>
      <w:r>
        <w:rPr>
          <w:b/>
          <w:u w:val="single"/>
        </w:rPr>
        <w:t>%)</w:t>
      </w:r>
    </w:p>
    <w:p w14:paraId="198F2611" w14:textId="55B9B2F4" w:rsidR="00B407F0" w:rsidRDefault="00B407F0" w:rsidP="00BA5448">
      <w:pPr>
        <w:spacing w:line="240" w:lineRule="auto"/>
      </w:pPr>
      <w:r>
        <w:t>Like it says, rewrite the Task 1 application using Express with Jade or EJS as the template engine. Additionally, add the following requirement:</w:t>
      </w:r>
    </w:p>
    <w:p w14:paraId="23A0FAF7" w14:textId="77777777" w:rsidR="00B407F0" w:rsidRDefault="00B407F0" w:rsidP="00F40054">
      <w:pPr>
        <w:pStyle w:val="ListParagraph"/>
        <w:numPr>
          <w:ilvl w:val="3"/>
          <w:numId w:val="5"/>
        </w:numPr>
        <w:spacing w:line="240" w:lineRule="auto"/>
        <w:ind w:left="360"/>
      </w:pPr>
      <w:r>
        <w:lastRenderedPageBreak/>
        <w:t xml:space="preserve">Add the ability to filter based on a specific attribute using a </w:t>
      </w:r>
      <w:proofErr w:type="spellStart"/>
      <w:r>
        <w:t>RESTful</w:t>
      </w:r>
      <w:proofErr w:type="spellEnd"/>
      <w:r>
        <w:t xml:space="preserve"> syntax. Specifically, support a GET request on URLs:</w:t>
      </w:r>
    </w:p>
    <w:p w14:paraId="2107D510" w14:textId="7870E93C" w:rsidR="0080785C" w:rsidRDefault="00B407F0" w:rsidP="00B407F0">
      <w:pPr>
        <w:pStyle w:val="ListParagraph"/>
        <w:numPr>
          <w:ilvl w:val="4"/>
          <w:numId w:val="5"/>
        </w:numPr>
        <w:spacing w:line="240" w:lineRule="auto"/>
        <w:ind w:left="1080"/>
      </w:pPr>
      <w:r>
        <w:t xml:space="preserve"> </w:t>
      </w:r>
      <w:r>
        <w:rPr>
          <w:i/>
        </w:rPr>
        <w:t>/</w:t>
      </w:r>
      <w:proofErr w:type="spellStart"/>
      <w:r>
        <w:rPr>
          <w:i/>
        </w:rPr>
        <w:t>get_coder</w:t>
      </w:r>
      <w:proofErr w:type="spellEnd"/>
      <w:r>
        <w:rPr>
          <w:i/>
        </w:rPr>
        <w:t>/</w:t>
      </w:r>
      <w:proofErr w:type="spellStart"/>
      <w:r>
        <w:rPr>
          <w:i/>
        </w:rPr>
        <w:t>firstname</w:t>
      </w:r>
      <w:proofErr w:type="spellEnd"/>
      <w:r>
        <w:rPr>
          <w:i/>
        </w:rPr>
        <w:t>/</w:t>
      </w:r>
      <w:proofErr w:type="gramStart"/>
      <w:r>
        <w:rPr>
          <w:i/>
        </w:rPr>
        <w:t>:name</w:t>
      </w:r>
      <w:proofErr w:type="gramEnd"/>
    </w:p>
    <w:p w14:paraId="23FBD2F3" w14:textId="1EB0A15A" w:rsidR="00B407F0" w:rsidRDefault="00B407F0" w:rsidP="00B407F0">
      <w:pPr>
        <w:pStyle w:val="ListParagraph"/>
        <w:numPr>
          <w:ilvl w:val="4"/>
          <w:numId w:val="5"/>
        </w:numPr>
        <w:spacing w:line="240" w:lineRule="auto"/>
        <w:ind w:left="1080"/>
      </w:pPr>
      <w:r>
        <w:rPr>
          <w:i/>
        </w:rPr>
        <w:t>/</w:t>
      </w:r>
      <w:proofErr w:type="spellStart"/>
      <w:r>
        <w:rPr>
          <w:i/>
        </w:rPr>
        <w:t>get_coder</w:t>
      </w:r>
      <w:proofErr w:type="spellEnd"/>
      <w:r>
        <w:rPr>
          <w:i/>
        </w:rPr>
        <w:t>/</w:t>
      </w:r>
      <w:proofErr w:type="spellStart"/>
      <w:r>
        <w:rPr>
          <w:i/>
        </w:rPr>
        <w:t>lastname</w:t>
      </w:r>
      <w:proofErr w:type="spellEnd"/>
      <w:r>
        <w:rPr>
          <w:i/>
        </w:rPr>
        <w:t>/</w:t>
      </w:r>
      <w:proofErr w:type="gramStart"/>
      <w:r>
        <w:rPr>
          <w:i/>
        </w:rPr>
        <w:t>:name</w:t>
      </w:r>
      <w:proofErr w:type="gramEnd"/>
    </w:p>
    <w:p w14:paraId="7252116B" w14:textId="6DAFF007" w:rsidR="00B407F0" w:rsidRDefault="00B407F0" w:rsidP="00B407F0">
      <w:pPr>
        <w:spacing w:line="240" w:lineRule="auto"/>
        <w:ind w:left="576"/>
      </w:pPr>
      <w:proofErr w:type="gramStart"/>
      <w:r>
        <w:t>where</w:t>
      </w:r>
      <w:proofErr w:type="gramEnd"/>
      <w:r>
        <w:t xml:space="preserve"> :name is bound dynamically to the endpoint of the URL</w:t>
      </w:r>
      <w:r w:rsidR="002979D0">
        <w:t>.</w:t>
      </w:r>
    </w:p>
    <w:p w14:paraId="20C1A3F6" w14:textId="77777777" w:rsidR="002979D0" w:rsidRDefault="002979D0" w:rsidP="00F40054">
      <w:pPr>
        <w:spacing w:line="240" w:lineRule="auto"/>
        <w:rPr>
          <w:i/>
          <w:u w:val="single"/>
        </w:rPr>
      </w:pPr>
    </w:p>
    <w:p w14:paraId="7E42FBA1" w14:textId="3FBBE777" w:rsidR="00DC69F8" w:rsidRDefault="00F40054" w:rsidP="00F40054">
      <w:pPr>
        <w:spacing w:line="240" w:lineRule="auto"/>
        <w:rPr>
          <w:i/>
        </w:rPr>
      </w:pPr>
      <w:r w:rsidRPr="00F40054">
        <w:rPr>
          <w:i/>
          <w:u w:val="single"/>
        </w:rPr>
        <w:t>Constraints:</w:t>
      </w:r>
    </w:p>
    <w:p w14:paraId="1EDB1C6C" w14:textId="63095355" w:rsidR="002979D0" w:rsidRDefault="002979D0" w:rsidP="002979D0">
      <w:pPr>
        <w:pStyle w:val="ListParagraph"/>
        <w:numPr>
          <w:ilvl w:val="0"/>
          <w:numId w:val="8"/>
        </w:numPr>
        <w:ind w:left="360"/>
      </w:pPr>
      <w:r>
        <w:t>The web application for Task 1 should only use th</w:t>
      </w:r>
      <w:bookmarkStart w:id="0" w:name="_GoBack"/>
      <w:bookmarkEnd w:id="0"/>
      <w:r>
        <w:t xml:space="preserve">e http, </w:t>
      </w:r>
      <w:proofErr w:type="spellStart"/>
      <w:proofErr w:type="gramStart"/>
      <w:r>
        <w:t>url</w:t>
      </w:r>
      <w:proofErr w:type="spellEnd"/>
      <w:proofErr w:type="gramEnd"/>
      <w:r>
        <w:t xml:space="preserve">, and </w:t>
      </w:r>
      <w:proofErr w:type="spellStart"/>
      <w:r>
        <w:t>querystring</w:t>
      </w:r>
      <w:proofErr w:type="spellEnd"/>
      <w:r>
        <w:t xml:space="preserve"> modules, not express, jade, or </w:t>
      </w:r>
      <w:proofErr w:type="spellStart"/>
      <w:r>
        <w:t>ejs</w:t>
      </w:r>
      <w:proofErr w:type="spellEnd"/>
      <w:r>
        <w:t>.</w:t>
      </w:r>
      <w:r>
        <w:t xml:space="preserve"> Task 2 should use express and Jade or EJS, and avoid http module APIs.</w:t>
      </w:r>
    </w:p>
    <w:p w14:paraId="56DE1467" w14:textId="77CEE008" w:rsidR="002979D0" w:rsidRDefault="002979D0" w:rsidP="002979D0">
      <w:pPr>
        <w:pStyle w:val="ListParagraph"/>
        <w:numPr>
          <w:ilvl w:val="0"/>
          <w:numId w:val="8"/>
        </w:numPr>
        <w:ind w:left="360"/>
      </w:pPr>
      <w:r>
        <w:t>Your node application</w:t>
      </w:r>
      <w:r>
        <w:t>s</w:t>
      </w:r>
      <w:r>
        <w:t xml:space="preserve"> should run on port 8081.</w:t>
      </w:r>
    </w:p>
    <w:p w14:paraId="14D46636" w14:textId="639CCD59" w:rsidR="00F40054" w:rsidRDefault="00B407F0" w:rsidP="00F40054">
      <w:pPr>
        <w:pStyle w:val="ListParagraph"/>
        <w:numPr>
          <w:ilvl w:val="0"/>
          <w:numId w:val="8"/>
        </w:numPr>
        <w:spacing w:line="240" w:lineRule="auto"/>
        <w:ind w:left="360"/>
      </w:pPr>
      <w:r>
        <w:t>Do not put</w:t>
      </w:r>
      <w:r w:rsidR="00F40054">
        <w:t xml:space="preserve"> </w:t>
      </w:r>
      <w:proofErr w:type="spellStart"/>
      <w:r w:rsidR="00F40054">
        <w:t>Javascript</w:t>
      </w:r>
      <w:proofErr w:type="spellEnd"/>
      <w:r w:rsidR="00F40054">
        <w:t xml:space="preserve"> or CSS </w:t>
      </w:r>
      <w:r>
        <w:t xml:space="preserve">in the markup </w:t>
      </w:r>
      <w:r w:rsidR="00F40054">
        <w:t xml:space="preserve">for this lab. This includes AJAX. All functionality </w:t>
      </w:r>
      <w:r>
        <w:t xml:space="preserve">must be implemented via </w:t>
      </w:r>
      <w:proofErr w:type="spellStart"/>
      <w:r>
        <w:t>NodeJS</w:t>
      </w:r>
      <w:proofErr w:type="spellEnd"/>
      <w:r w:rsidR="00F40054">
        <w:t>.</w:t>
      </w:r>
    </w:p>
    <w:p w14:paraId="46049F48" w14:textId="5EAB0039" w:rsidR="00F40054" w:rsidRPr="00F40054" w:rsidRDefault="00F40054" w:rsidP="00D42174">
      <w:pPr>
        <w:pStyle w:val="ListParagraph"/>
        <w:numPr>
          <w:ilvl w:val="0"/>
          <w:numId w:val="8"/>
        </w:numPr>
        <w:spacing w:line="240" w:lineRule="auto"/>
        <w:ind w:left="360"/>
      </w:pPr>
      <w:r>
        <w:t>No 3</w:t>
      </w:r>
      <w:r w:rsidRPr="00F40054">
        <w:rPr>
          <w:vertAlign w:val="superscript"/>
        </w:rPr>
        <w:t>rd</w:t>
      </w:r>
      <w:r w:rsidR="00B407F0">
        <w:t xml:space="preserve"> party frameworks outside of Express and Jade or EJS</w:t>
      </w:r>
      <w:r>
        <w:t>.</w:t>
      </w:r>
    </w:p>
    <w:sectPr w:rsidR="00F40054" w:rsidRPr="00F40054" w:rsidSect="00D42174">
      <w:headerReference w:type="even" r:id="rId8"/>
      <w:footerReference w:type="first" r:id="rId9"/>
      <w:footnotePr>
        <w:numRestart w:val="eachSect"/>
      </w:footnotePr>
      <w:pgSz w:w="12240" w:h="15840" w:code="1"/>
      <w:pgMar w:top="1440" w:right="1440" w:bottom="720" w:left="720" w:header="576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EC1BD" w14:textId="77777777" w:rsidR="00B407F0" w:rsidRDefault="00B407F0">
      <w:r>
        <w:separator/>
      </w:r>
    </w:p>
    <w:p w14:paraId="053B2B28" w14:textId="77777777" w:rsidR="00B407F0" w:rsidRDefault="00B407F0"/>
    <w:p w14:paraId="49F3598C" w14:textId="77777777" w:rsidR="00B407F0" w:rsidRDefault="00B407F0"/>
    <w:p w14:paraId="17BF3CA8" w14:textId="77777777" w:rsidR="00B407F0" w:rsidRDefault="00B407F0"/>
  </w:endnote>
  <w:endnote w:type="continuationSeparator" w:id="0">
    <w:p w14:paraId="33D917C1" w14:textId="77777777" w:rsidR="00B407F0" w:rsidRDefault="00B407F0">
      <w:r>
        <w:continuationSeparator/>
      </w:r>
    </w:p>
    <w:p w14:paraId="2A712766" w14:textId="77777777" w:rsidR="00B407F0" w:rsidRDefault="00B407F0"/>
    <w:p w14:paraId="52013731" w14:textId="77777777" w:rsidR="00B407F0" w:rsidRDefault="00B407F0"/>
    <w:p w14:paraId="13AF230D" w14:textId="77777777" w:rsidR="00B407F0" w:rsidRDefault="00B407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7907E" w14:textId="77777777" w:rsidR="00B407F0" w:rsidRPr="00BE3456" w:rsidRDefault="00B407F0" w:rsidP="00BA5448">
    <w:pPr>
      <w:pStyle w:val="RUNNINGFOOTER"/>
      <w:widowControl/>
      <w:pBdr>
        <w:top w:val="single" w:sz="4" w:space="0" w:color="auto"/>
      </w:pBdr>
      <w:tabs>
        <w:tab w:val="center" w:pos="4500"/>
        <w:tab w:val="right" w:pos="9180"/>
        <w:tab w:val="right" w:pos="13234"/>
      </w:tabs>
      <w:rPr>
        <w:rFonts w:ascii="Helvetica-Narrow" w:hAnsi="Helvetica-Narrow"/>
        <w:i w:val="0"/>
        <w:iCs/>
        <w:sz w:val="18"/>
        <w:szCs w:val="18"/>
      </w:rPr>
    </w:pPr>
    <w:r w:rsidRPr="00BE3456">
      <w:rPr>
        <w:rFonts w:ascii="Helvetica-Narrow" w:hAnsi="Helvetica-Narrow"/>
        <w:i w:val="0"/>
        <w:iCs/>
        <w:sz w:val="18"/>
        <w:szCs w:val="18"/>
      </w:rPr>
      <w:tab/>
    </w:r>
    <w:r w:rsidRPr="00BE3456">
      <w:rPr>
        <w:rFonts w:cs="Arial"/>
        <w:b/>
        <w:i w:val="0"/>
        <w:iCs/>
        <w:smallCaps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F5F550" w14:textId="77777777" w:rsidR="00B407F0" w:rsidRDefault="00B407F0">
      <w:r>
        <w:separator/>
      </w:r>
    </w:p>
    <w:p w14:paraId="5DD0B74E" w14:textId="77777777" w:rsidR="00B407F0" w:rsidRDefault="00B407F0"/>
    <w:p w14:paraId="2B1522D9" w14:textId="77777777" w:rsidR="00B407F0" w:rsidRDefault="00B407F0"/>
    <w:p w14:paraId="64E6ADCE" w14:textId="77777777" w:rsidR="00B407F0" w:rsidRDefault="00B407F0"/>
  </w:footnote>
  <w:footnote w:type="continuationSeparator" w:id="0">
    <w:p w14:paraId="13C48DC7" w14:textId="77777777" w:rsidR="00B407F0" w:rsidRDefault="00B407F0">
      <w:r>
        <w:continuationSeparator/>
      </w:r>
    </w:p>
    <w:p w14:paraId="767FC98E" w14:textId="77777777" w:rsidR="00B407F0" w:rsidRDefault="00B407F0"/>
    <w:p w14:paraId="1F64561E" w14:textId="77777777" w:rsidR="00B407F0" w:rsidRDefault="00B407F0"/>
    <w:p w14:paraId="674892FD" w14:textId="77777777" w:rsidR="00B407F0" w:rsidRDefault="00B407F0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7ABBA2" w14:textId="77777777" w:rsidR="00B407F0" w:rsidRDefault="00B407F0"/>
  <w:p w14:paraId="687D20D9" w14:textId="77777777" w:rsidR="00B407F0" w:rsidRDefault="00B407F0"/>
  <w:p w14:paraId="23620D5C" w14:textId="77777777" w:rsidR="00B407F0" w:rsidRDefault="00B407F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4168"/>
    <w:multiLevelType w:val="multilevel"/>
    <w:tmpl w:val="B67C641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483CFC"/>
    <w:multiLevelType w:val="hybridMultilevel"/>
    <w:tmpl w:val="B67C641C"/>
    <w:lvl w:ilvl="0" w:tplc="A1CEEC9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3169DC"/>
    <w:multiLevelType w:val="hybridMultilevel"/>
    <w:tmpl w:val="D538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51B8F"/>
    <w:multiLevelType w:val="hybridMultilevel"/>
    <w:tmpl w:val="2CE0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E6FB8"/>
    <w:multiLevelType w:val="hybridMultilevel"/>
    <w:tmpl w:val="DD3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00156"/>
    <w:multiLevelType w:val="hybridMultilevel"/>
    <w:tmpl w:val="B66E2896"/>
    <w:lvl w:ilvl="0" w:tplc="FFE450DE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70BF1EFE"/>
    <w:multiLevelType w:val="hybridMultilevel"/>
    <w:tmpl w:val="603085EA"/>
    <w:lvl w:ilvl="0" w:tplc="C24EC326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9A32E11"/>
    <w:multiLevelType w:val="hybridMultilevel"/>
    <w:tmpl w:val="4E9A0448"/>
    <w:lvl w:ilvl="0" w:tplc="FD400C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8"/>
  <w:printFractionalCharacterWidth/>
  <w:hideGrammaticalErrors/>
  <w:activeWritingStyle w:appName="MSWord" w:lang="en-US" w:vendorID="8" w:dllVersion="513" w:checkStyle="1"/>
  <w:proofState w:spelling="clean" w:grammar="clean"/>
  <w:attachedTemplate r:id="rId1"/>
  <w:defaultTabStop w:val="57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>
      <o:colormru v:ext="edit" colors="#ddd,silver"/>
      <o:colormenu v:ext="edit" fillcolor="silver" strokecolor="black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84"/>
    <w:rsid w:val="00036807"/>
    <w:rsid w:val="00092E35"/>
    <w:rsid w:val="000C5D93"/>
    <w:rsid w:val="00132C84"/>
    <w:rsid w:val="001405F1"/>
    <w:rsid w:val="00154D1C"/>
    <w:rsid w:val="00165DAD"/>
    <w:rsid w:val="00210A24"/>
    <w:rsid w:val="00260FD1"/>
    <w:rsid w:val="002979D0"/>
    <w:rsid w:val="002F6792"/>
    <w:rsid w:val="003940DD"/>
    <w:rsid w:val="004C2F93"/>
    <w:rsid w:val="004F2B33"/>
    <w:rsid w:val="00557314"/>
    <w:rsid w:val="005F608A"/>
    <w:rsid w:val="006B2EC9"/>
    <w:rsid w:val="008045A4"/>
    <w:rsid w:val="00805A0C"/>
    <w:rsid w:val="0080785C"/>
    <w:rsid w:val="008667CC"/>
    <w:rsid w:val="008F5F5C"/>
    <w:rsid w:val="00960B6E"/>
    <w:rsid w:val="009F6E25"/>
    <w:rsid w:val="00B23D87"/>
    <w:rsid w:val="00B303BE"/>
    <w:rsid w:val="00B407F0"/>
    <w:rsid w:val="00BA5448"/>
    <w:rsid w:val="00BE3BE1"/>
    <w:rsid w:val="00D0297A"/>
    <w:rsid w:val="00D42174"/>
    <w:rsid w:val="00D91202"/>
    <w:rsid w:val="00DC69F8"/>
    <w:rsid w:val="00E74FFC"/>
    <w:rsid w:val="00EE5776"/>
    <w:rsid w:val="00F400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ddd,silver"/>
      <o:colormenu v:ext="edit" fillcolor="silver" strokecolor="black"/>
    </o:shapedefaults>
    <o:shapelayout v:ext="edit">
      <o:idmap v:ext="edit" data="1"/>
    </o:shapelayout>
  </w:shapeDefaults>
  <w:decimalSymbol w:val="."/>
  <w:listSeparator w:val=","/>
  <w14:docId w14:val="5A8FC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939"/>
    <w:pPr>
      <w:spacing w:before="120" w:line="240" w:lineRule="atLeast"/>
    </w:pPr>
    <w:rPr>
      <w:rFonts w:ascii="Times New Roman" w:hAnsi="Times New Roman"/>
      <w:sz w:val="24"/>
    </w:rPr>
  </w:style>
  <w:style w:type="paragraph" w:styleId="Heading1">
    <w:name w:val="heading 1"/>
    <w:qFormat/>
    <w:rsid w:val="008667CC"/>
    <w:pPr>
      <w:keepNext/>
      <w:keepLines/>
      <w:spacing w:before="480" w:line="240" w:lineRule="atLeast"/>
      <w:ind w:left="432" w:hanging="432"/>
      <w:outlineLvl w:val="0"/>
    </w:pPr>
    <w:rPr>
      <w:rFonts w:ascii="Times New Roman" w:hAnsi="Times New Roman"/>
      <w:b/>
      <w:sz w:val="24"/>
      <w:u w:val="double"/>
    </w:rPr>
  </w:style>
  <w:style w:type="paragraph" w:styleId="Heading2">
    <w:name w:val="heading 2"/>
    <w:qFormat/>
    <w:rsid w:val="008667CC"/>
    <w:pPr>
      <w:keepNext/>
      <w:keepLines/>
      <w:spacing w:before="240" w:line="240" w:lineRule="atLeast"/>
      <w:ind w:left="432" w:hanging="432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qFormat/>
    <w:rsid w:val="008667CC"/>
    <w:pPr>
      <w:keepNext/>
      <w:keepLines/>
      <w:spacing w:before="240" w:line="240" w:lineRule="atLeast"/>
      <w:ind w:left="432" w:hanging="432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qFormat/>
    <w:rsid w:val="008667CC"/>
    <w:pPr>
      <w:keepNext/>
      <w:keepLines/>
      <w:spacing w:before="240" w:line="240" w:lineRule="atLeast"/>
      <w:ind w:left="432" w:hanging="432"/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qFormat/>
    <w:rsid w:val="008667CC"/>
    <w:pPr>
      <w:keepNext/>
      <w:keepLines/>
      <w:spacing w:before="240" w:line="240" w:lineRule="atLeast"/>
      <w:ind w:left="432" w:hanging="432"/>
      <w:outlineLvl w:val="4"/>
    </w:pPr>
    <w:rPr>
      <w:rFonts w:ascii="Times New Roman" w:hAnsi="Times New Roman"/>
      <w:b/>
      <w:sz w:val="24"/>
    </w:rPr>
  </w:style>
  <w:style w:type="paragraph" w:styleId="Heading6">
    <w:name w:val="heading 6"/>
    <w:qFormat/>
    <w:rsid w:val="008667CC"/>
    <w:pPr>
      <w:keepNext/>
      <w:keepLines/>
      <w:spacing w:before="240" w:line="240" w:lineRule="atLeast"/>
      <w:ind w:left="432" w:hanging="432"/>
      <w:outlineLvl w:val="5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rsid w:val="008667CC"/>
  </w:style>
  <w:style w:type="paragraph" w:styleId="Footer">
    <w:name w:val="footer"/>
    <w:basedOn w:val="Normal"/>
    <w:rsid w:val="00866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667CC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8667CC"/>
    <w:pPr>
      <w:ind w:left="720"/>
    </w:pPr>
  </w:style>
  <w:style w:type="paragraph" w:customStyle="1" w:styleId="C4">
    <w:name w:val="C4"/>
    <w:basedOn w:val="Normal"/>
    <w:rsid w:val="00560E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728"/>
    </w:pPr>
    <w:rPr>
      <w:rFonts w:ascii="Courier New" w:hAnsi="Courier New"/>
      <w:b/>
      <w:sz w:val="22"/>
    </w:rPr>
  </w:style>
  <w:style w:type="paragraph" w:customStyle="1" w:styleId="RH">
    <w:name w:val="RH"/>
    <w:rsid w:val="008667CC"/>
    <w:pPr>
      <w:spacing w:line="240" w:lineRule="atLeast"/>
    </w:pPr>
    <w:rPr>
      <w:rFonts w:ascii="Times New Roman" w:hAnsi="Times New Roman"/>
      <w:b/>
      <w:sz w:val="24"/>
    </w:rPr>
  </w:style>
  <w:style w:type="paragraph" w:customStyle="1" w:styleId="RF">
    <w:name w:val="RF"/>
    <w:rsid w:val="008667CC"/>
    <w:pPr>
      <w:spacing w:line="240" w:lineRule="atLeast"/>
      <w:jc w:val="center"/>
    </w:pPr>
    <w:rPr>
      <w:rFonts w:ascii="Times New Roman" w:hAnsi="Times New Roman"/>
      <w:sz w:val="24"/>
    </w:rPr>
  </w:style>
  <w:style w:type="paragraph" w:customStyle="1" w:styleId="T1">
    <w:name w:val="T1"/>
    <w:rsid w:val="008667CC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line="240" w:lineRule="atLeast"/>
      <w:jc w:val="center"/>
    </w:pPr>
    <w:rPr>
      <w:rFonts w:ascii="Times New Roman" w:hAnsi="Times New Roman"/>
      <w:b/>
      <w:sz w:val="28"/>
    </w:rPr>
  </w:style>
  <w:style w:type="paragraph" w:customStyle="1" w:styleId="SA">
    <w:name w:val="SA"/>
    <w:rsid w:val="008667CC"/>
    <w:pPr>
      <w:keepLines/>
      <w:spacing w:before="480" w:line="240" w:lineRule="atLeast"/>
    </w:pPr>
    <w:rPr>
      <w:rFonts w:ascii="Times New Roman" w:hAnsi="Times New Roman"/>
      <w:sz w:val="24"/>
    </w:rPr>
  </w:style>
  <w:style w:type="paragraph" w:customStyle="1" w:styleId="C1">
    <w:name w:val="C1"/>
    <w:basedOn w:val="C4"/>
    <w:rsid w:val="008667CC"/>
    <w:pPr>
      <w:ind w:left="0"/>
    </w:pPr>
  </w:style>
  <w:style w:type="paragraph" w:customStyle="1" w:styleId="C2">
    <w:name w:val="C2"/>
    <w:basedOn w:val="C1"/>
    <w:rsid w:val="008667CC"/>
    <w:pPr>
      <w:ind w:left="576"/>
    </w:pPr>
  </w:style>
  <w:style w:type="paragraph" w:customStyle="1" w:styleId="C3">
    <w:name w:val="C3"/>
    <w:basedOn w:val="C2"/>
    <w:rsid w:val="008667CC"/>
    <w:pPr>
      <w:ind w:left="1152"/>
    </w:pPr>
  </w:style>
  <w:style w:type="paragraph" w:customStyle="1" w:styleId="C5">
    <w:name w:val="C5"/>
    <w:basedOn w:val="C3"/>
    <w:rsid w:val="008667CC"/>
    <w:pPr>
      <w:ind w:left="2304"/>
    </w:pPr>
  </w:style>
  <w:style w:type="paragraph" w:customStyle="1" w:styleId="C6">
    <w:name w:val="C6"/>
    <w:basedOn w:val="C5"/>
    <w:rsid w:val="008667CC"/>
    <w:pPr>
      <w:ind w:left="2880"/>
    </w:pPr>
  </w:style>
  <w:style w:type="character" w:styleId="PageNumber">
    <w:name w:val="page number"/>
    <w:basedOn w:val="DefaultParagraphFont"/>
    <w:rsid w:val="008667CC"/>
  </w:style>
  <w:style w:type="paragraph" w:customStyle="1" w:styleId="RUNNINGFOOTER">
    <w:name w:val="RUNNING FOOTER"/>
    <w:rsid w:val="00826C42"/>
    <w:pPr>
      <w:widowControl w:val="0"/>
      <w:pBdr>
        <w:top w:val="double" w:sz="6" w:space="0" w:color="000000"/>
      </w:pBdr>
    </w:pPr>
    <w:rPr>
      <w:rFonts w:ascii="Helvetica" w:hAnsi="Helvetica"/>
      <w:i/>
      <w:sz w:val="24"/>
      <w:lang w:eastAsia="zh-CN"/>
    </w:rPr>
  </w:style>
  <w:style w:type="paragraph" w:customStyle="1" w:styleId="Code">
    <w:name w:val="Code"/>
    <w:basedOn w:val="Normal"/>
    <w:link w:val="CodeChar"/>
    <w:rsid w:val="00560EE7"/>
    <w:pPr>
      <w:spacing w:before="0"/>
    </w:pPr>
    <w:rPr>
      <w:rFonts w:ascii="Courier New" w:hAnsi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296A04"/>
    <w:rPr>
      <w:rFonts w:ascii="Courier New" w:hAnsi="Courier New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1405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939"/>
    <w:pPr>
      <w:spacing w:before="120" w:line="240" w:lineRule="atLeast"/>
    </w:pPr>
    <w:rPr>
      <w:rFonts w:ascii="Times New Roman" w:hAnsi="Times New Roman"/>
      <w:sz w:val="24"/>
    </w:rPr>
  </w:style>
  <w:style w:type="paragraph" w:styleId="Heading1">
    <w:name w:val="heading 1"/>
    <w:qFormat/>
    <w:rsid w:val="008667CC"/>
    <w:pPr>
      <w:keepNext/>
      <w:keepLines/>
      <w:spacing w:before="480" w:line="240" w:lineRule="atLeast"/>
      <w:ind w:left="432" w:hanging="432"/>
      <w:outlineLvl w:val="0"/>
    </w:pPr>
    <w:rPr>
      <w:rFonts w:ascii="Times New Roman" w:hAnsi="Times New Roman"/>
      <w:b/>
      <w:sz w:val="24"/>
      <w:u w:val="double"/>
    </w:rPr>
  </w:style>
  <w:style w:type="paragraph" w:styleId="Heading2">
    <w:name w:val="heading 2"/>
    <w:qFormat/>
    <w:rsid w:val="008667CC"/>
    <w:pPr>
      <w:keepNext/>
      <w:keepLines/>
      <w:spacing w:before="240" w:line="240" w:lineRule="atLeast"/>
      <w:ind w:left="432" w:hanging="432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qFormat/>
    <w:rsid w:val="008667CC"/>
    <w:pPr>
      <w:keepNext/>
      <w:keepLines/>
      <w:spacing w:before="240" w:line="240" w:lineRule="atLeast"/>
      <w:ind w:left="432" w:hanging="432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qFormat/>
    <w:rsid w:val="008667CC"/>
    <w:pPr>
      <w:keepNext/>
      <w:keepLines/>
      <w:spacing w:before="240" w:line="240" w:lineRule="atLeast"/>
      <w:ind w:left="432" w:hanging="432"/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qFormat/>
    <w:rsid w:val="008667CC"/>
    <w:pPr>
      <w:keepNext/>
      <w:keepLines/>
      <w:spacing w:before="240" w:line="240" w:lineRule="atLeast"/>
      <w:ind w:left="432" w:hanging="432"/>
      <w:outlineLvl w:val="4"/>
    </w:pPr>
    <w:rPr>
      <w:rFonts w:ascii="Times New Roman" w:hAnsi="Times New Roman"/>
      <w:b/>
      <w:sz w:val="24"/>
    </w:rPr>
  </w:style>
  <w:style w:type="paragraph" w:styleId="Heading6">
    <w:name w:val="heading 6"/>
    <w:qFormat/>
    <w:rsid w:val="008667CC"/>
    <w:pPr>
      <w:keepNext/>
      <w:keepLines/>
      <w:spacing w:before="240" w:line="240" w:lineRule="atLeast"/>
      <w:ind w:left="432" w:hanging="432"/>
      <w:outlineLvl w:val="5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semiHidden/>
    <w:rsid w:val="008667CC"/>
  </w:style>
  <w:style w:type="paragraph" w:styleId="Footer">
    <w:name w:val="footer"/>
    <w:basedOn w:val="Normal"/>
    <w:rsid w:val="008667C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667CC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8667CC"/>
    <w:pPr>
      <w:ind w:left="720"/>
    </w:pPr>
  </w:style>
  <w:style w:type="paragraph" w:customStyle="1" w:styleId="C4">
    <w:name w:val="C4"/>
    <w:basedOn w:val="Normal"/>
    <w:rsid w:val="00560E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728"/>
    </w:pPr>
    <w:rPr>
      <w:rFonts w:ascii="Courier New" w:hAnsi="Courier New"/>
      <w:b/>
      <w:sz w:val="22"/>
    </w:rPr>
  </w:style>
  <w:style w:type="paragraph" w:customStyle="1" w:styleId="RH">
    <w:name w:val="RH"/>
    <w:rsid w:val="008667CC"/>
    <w:pPr>
      <w:spacing w:line="240" w:lineRule="atLeast"/>
    </w:pPr>
    <w:rPr>
      <w:rFonts w:ascii="Times New Roman" w:hAnsi="Times New Roman"/>
      <w:b/>
      <w:sz w:val="24"/>
    </w:rPr>
  </w:style>
  <w:style w:type="paragraph" w:customStyle="1" w:styleId="RF">
    <w:name w:val="RF"/>
    <w:rsid w:val="008667CC"/>
    <w:pPr>
      <w:spacing w:line="240" w:lineRule="atLeast"/>
      <w:jc w:val="center"/>
    </w:pPr>
    <w:rPr>
      <w:rFonts w:ascii="Times New Roman" w:hAnsi="Times New Roman"/>
      <w:sz w:val="24"/>
    </w:rPr>
  </w:style>
  <w:style w:type="paragraph" w:customStyle="1" w:styleId="T1">
    <w:name w:val="T1"/>
    <w:rsid w:val="008667CC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line="240" w:lineRule="atLeast"/>
      <w:jc w:val="center"/>
    </w:pPr>
    <w:rPr>
      <w:rFonts w:ascii="Times New Roman" w:hAnsi="Times New Roman"/>
      <w:b/>
      <w:sz w:val="28"/>
    </w:rPr>
  </w:style>
  <w:style w:type="paragraph" w:customStyle="1" w:styleId="SA">
    <w:name w:val="SA"/>
    <w:rsid w:val="008667CC"/>
    <w:pPr>
      <w:keepLines/>
      <w:spacing w:before="480" w:line="240" w:lineRule="atLeast"/>
    </w:pPr>
    <w:rPr>
      <w:rFonts w:ascii="Times New Roman" w:hAnsi="Times New Roman"/>
      <w:sz w:val="24"/>
    </w:rPr>
  </w:style>
  <w:style w:type="paragraph" w:customStyle="1" w:styleId="C1">
    <w:name w:val="C1"/>
    <w:basedOn w:val="C4"/>
    <w:rsid w:val="008667CC"/>
    <w:pPr>
      <w:ind w:left="0"/>
    </w:pPr>
  </w:style>
  <w:style w:type="paragraph" w:customStyle="1" w:styleId="C2">
    <w:name w:val="C2"/>
    <w:basedOn w:val="C1"/>
    <w:rsid w:val="008667CC"/>
    <w:pPr>
      <w:ind w:left="576"/>
    </w:pPr>
  </w:style>
  <w:style w:type="paragraph" w:customStyle="1" w:styleId="C3">
    <w:name w:val="C3"/>
    <w:basedOn w:val="C2"/>
    <w:rsid w:val="008667CC"/>
    <w:pPr>
      <w:ind w:left="1152"/>
    </w:pPr>
  </w:style>
  <w:style w:type="paragraph" w:customStyle="1" w:styleId="C5">
    <w:name w:val="C5"/>
    <w:basedOn w:val="C3"/>
    <w:rsid w:val="008667CC"/>
    <w:pPr>
      <w:ind w:left="2304"/>
    </w:pPr>
  </w:style>
  <w:style w:type="paragraph" w:customStyle="1" w:styleId="C6">
    <w:name w:val="C6"/>
    <w:basedOn w:val="C5"/>
    <w:rsid w:val="008667CC"/>
    <w:pPr>
      <w:ind w:left="2880"/>
    </w:pPr>
  </w:style>
  <w:style w:type="character" w:styleId="PageNumber">
    <w:name w:val="page number"/>
    <w:basedOn w:val="DefaultParagraphFont"/>
    <w:rsid w:val="008667CC"/>
  </w:style>
  <w:style w:type="paragraph" w:customStyle="1" w:styleId="RUNNINGFOOTER">
    <w:name w:val="RUNNING FOOTER"/>
    <w:rsid w:val="00826C42"/>
    <w:pPr>
      <w:widowControl w:val="0"/>
      <w:pBdr>
        <w:top w:val="double" w:sz="6" w:space="0" w:color="000000"/>
      </w:pBdr>
    </w:pPr>
    <w:rPr>
      <w:rFonts w:ascii="Helvetica" w:hAnsi="Helvetica"/>
      <w:i/>
      <w:sz w:val="24"/>
      <w:lang w:eastAsia="zh-CN"/>
    </w:rPr>
  </w:style>
  <w:style w:type="paragraph" w:customStyle="1" w:styleId="Code">
    <w:name w:val="Code"/>
    <w:basedOn w:val="Normal"/>
    <w:link w:val="CodeChar"/>
    <w:rsid w:val="00560EE7"/>
    <w:pPr>
      <w:spacing w:before="0"/>
    </w:pPr>
    <w:rPr>
      <w:rFonts w:ascii="Courier New" w:hAnsi="Courier New"/>
      <w:sz w:val="18"/>
      <w:szCs w:val="18"/>
    </w:rPr>
  </w:style>
  <w:style w:type="character" w:customStyle="1" w:styleId="CodeChar">
    <w:name w:val="Code Char"/>
    <w:basedOn w:val="DefaultParagraphFont"/>
    <w:link w:val="Code"/>
    <w:rsid w:val="00296A04"/>
    <w:rPr>
      <w:rFonts w:ascii="Courier New" w:hAnsi="Courier New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rsid w:val="001405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My%20Templates\Mi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Settings\User\Application Data\Microsoft\Templates\My Templates\Misc.dot</Template>
  <TotalTime>26</TotalTime>
  <Pages>2</Pages>
  <Words>536</Words>
  <Characters>3058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MS-UML - Lab Solution Template</vt:lpstr>
    </vt:vector>
  </TitlesOfParts>
  <Company> 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MS-UML - Lab Solution Template</dc:title>
  <dc:subject/>
  <dc:creator>Terry Mellon</dc:creator>
  <cp:keywords/>
  <dc:description/>
  <cp:lastModifiedBy>Kevin Gary</cp:lastModifiedBy>
  <cp:revision>3</cp:revision>
  <cp:lastPrinted>2014-02-11T05:03:00Z</cp:lastPrinted>
  <dcterms:created xsi:type="dcterms:W3CDTF">2016-03-31T05:16:00Z</dcterms:created>
  <dcterms:modified xsi:type="dcterms:W3CDTF">2016-03-31T05:42:00Z</dcterms:modified>
</cp:coreProperties>
</file>